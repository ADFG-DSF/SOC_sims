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FBBE5" w14:textId="2217CA2D" w:rsidR="00632416" w:rsidRPr="00632416" w:rsidRDefault="00632416" w:rsidP="00670B5C">
      <w:pPr>
        <w:pStyle w:val="Heading1"/>
      </w:pPr>
      <w:r w:rsidRPr="00632416">
        <w:t xml:space="preserve">  5 AAC 39.222.  Policy for the management of sustainable salmon fisheries.</w:t>
      </w:r>
    </w:p>
    <w:p w14:paraId="1A6EA938" w14:textId="77777777" w:rsidR="00632416" w:rsidRPr="00632416" w:rsidRDefault="00632416" w:rsidP="00DD24A5">
      <w:pPr>
        <w:rPr>
          <w:b/>
        </w:rPr>
      </w:pPr>
    </w:p>
    <w:p w14:paraId="71B13270" w14:textId="7B2783DD" w:rsidR="00632416" w:rsidRDefault="00632416" w:rsidP="00DD24A5">
      <w:r>
        <w:t xml:space="preserve">(a) The Board of Fisheries (board) and Department of Fish and Game (department) recognize that   </w:t>
      </w:r>
    </w:p>
    <w:p w14:paraId="43E07067" w14:textId="77777777" w:rsidR="00632416" w:rsidRDefault="00632416" w:rsidP="00DD24A5"/>
    <w:p w14:paraId="1748B700" w14:textId="77777777" w:rsidR="00632416" w:rsidRDefault="00632416" w:rsidP="00DD24A5">
      <w:r>
        <w:t xml:space="preserve"> </w:t>
      </w:r>
      <w:r>
        <w:tab/>
        <w:t xml:space="preserve">(1) </w:t>
      </w:r>
      <w:proofErr w:type="gramStart"/>
      <w:r>
        <w:t>while</w:t>
      </w:r>
      <w:proofErr w:type="gramEnd"/>
      <w:r>
        <w:t xml:space="preserve">, in the aggregate, Alaska's salmon fisheries are healthy and sustainable largely because of abundant pristine habitat and the application of sound, precautionary, conservation management practices, there is a need for a comprehensive policy for the regulation and management of sustainable salmon </w:t>
      </w:r>
      <w:proofErr w:type="gramStart"/>
      <w:r>
        <w:t>fisheries;</w:t>
      </w:r>
      <w:proofErr w:type="gramEnd"/>
      <w:r>
        <w:t xml:space="preserve">   </w:t>
      </w:r>
    </w:p>
    <w:p w14:paraId="539D37AE" w14:textId="77777777" w:rsidR="00632416" w:rsidRDefault="00632416" w:rsidP="00DD24A5"/>
    <w:p w14:paraId="22FC7FAC" w14:textId="77777777" w:rsidR="00632416" w:rsidRDefault="00632416" w:rsidP="00DD24A5">
      <w:r>
        <w:t xml:space="preserve"> </w:t>
      </w:r>
      <w:r>
        <w:tab/>
        <w:t xml:space="preserve">(2) in formulating fishery management plans designed to achieve maximum or optimum salmon production, the board and department must consider factors including environmental change, habitat loss or degradation, data uncertainty, limited funding for research and management programs, existing harvest patterns, and new fisheries or expanding </w:t>
      </w:r>
      <w:proofErr w:type="gramStart"/>
      <w:r>
        <w:t>fisheries;</w:t>
      </w:r>
      <w:proofErr w:type="gramEnd"/>
      <w:r>
        <w:t xml:space="preserve">   </w:t>
      </w:r>
    </w:p>
    <w:p w14:paraId="54F5AF11" w14:textId="77777777" w:rsidR="00632416" w:rsidRDefault="00632416" w:rsidP="00DD24A5"/>
    <w:p w14:paraId="003376FF" w14:textId="77777777" w:rsidR="00632416" w:rsidRDefault="00632416" w:rsidP="00DD24A5">
      <w:r>
        <w:t xml:space="preserve"> </w:t>
      </w:r>
      <w:r>
        <w:tab/>
        <w:t xml:space="preserve">(3) to effectively </w:t>
      </w:r>
      <w:proofErr w:type="gramStart"/>
      <w:r>
        <w:t>assure</w:t>
      </w:r>
      <w:proofErr w:type="gramEnd"/>
      <w:r>
        <w:t xml:space="preserve"> sustained yield and habitat protection for wild salmon stocks, fishery management plans and programs require specific guiding principles and criteria, and the framework for their application </w:t>
      </w:r>
      <w:proofErr w:type="gramStart"/>
      <w:r>
        <w:t>contained</w:t>
      </w:r>
      <w:proofErr w:type="gramEnd"/>
      <w:r>
        <w:t xml:space="preserve"> in this policy.   </w:t>
      </w:r>
    </w:p>
    <w:p w14:paraId="3BF170C9" w14:textId="77777777" w:rsidR="00632416" w:rsidRDefault="00632416" w:rsidP="00DD24A5"/>
    <w:p w14:paraId="073C0572" w14:textId="77777777" w:rsidR="00632416" w:rsidRDefault="00632416" w:rsidP="00DD24A5">
      <w:r>
        <w:t xml:space="preserve">(b) The goal of the policy under this section is to ensure conservation of salmon and salmon's required marine and aquatic habitats, protection of customary and traditional subsistence uses and other uses, and the sustained economic health of Alaska's fishing communities.   </w:t>
      </w:r>
    </w:p>
    <w:p w14:paraId="173CEBA0" w14:textId="77777777" w:rsidR="00632416" w:rsidRDefault="00632416" w:rsidP="00DD24A5"/>
    <w:p w14:paraId="1F4BBD4E" w14:textId="77777777" w:rsidR="00632416" w:rsidRDefault="00632416" w:rsidP="00DD24A5">
      <w:r>
        <w:t xml:space="preserve">(c) Management of salmon fisheries by the state should be based on the following principles and criteria:   </w:t>
      </w:r>
    </w:p>
    <w:p w14:paraId="1283902F" w14:textId="77777777" w:rsidR="00632416" w:rsidRDefault="00632416" w:rsidP="00DD24A5"/>
    <w:p w14:paraId="7CCFE9DA" w14:textId="77777777" w:rsidR="00632416" w:rsidRDefault="00632416" w:rsidP="00DD24A5">
      <w:r>
        <w:t xml:space="preserve"> </w:t>
      </w:r>
      <w:r>
        <w:tab/>
        <w:t xml:space="preserve">(1) wild salmon stocks and the salmon's habitats should be maintained at levels of resource productivity that </w:t>
      </w:r>
      <w:proofErr w:type="gramStart"/>
      <w:r>
        <w:t>assure</w:t>
      </w:r>
      <w:proofErr w:type="gramEnd"/>
      <w:r>
        <w:t xml:space="preserve"> sustained yields as follows:   </w:t>
      </w:r>
    </w:p>
    <w:p w14:paraId="1888DD18" w14:textId="77777777" w:rsidR="00632416" w:rsidRDefault="00632416" w:rsidP="00DD24A5"/>
    <w:p w14:paraId="3BCF794A" w14:textId="77777777" w:rsidR="00632416" w:rsidRDefault="00632416" w:rsidP="00DD24A5">
      <w:r>
        <w:t xml:space="preserve"> </w:t>
      </w:r>
      <w:r>
        <w:tab/>
      </w:r>
      <w:r>
        <w:tab/>
        <w:t xml:space="preserve">(A) salmon spawning, rearing, and migratory habitats should be protected as follows:   </w:t>
      </w:r>
    </w:p>
    <w:p w14:paraId="677C957C" w14:textId="77777777" w:rsidR="00632416" w:rsidRDefault="00632416" w:rsidP="00DD24A5"/>
    <w:p w14:paraId="073B3812" w14:textId="77777777" w:rsidR="00632416" w:rsidRDefault="00632416" w:rsidP="00DD24A5">
      <w:r>
        <w:t xml:space="preserve"> </w:t>
      </w:r>
      <w:r>
        <w:tab/>
      </w:r>
      <w:r>
        <w:tab/>
        <w:t xml:space="preserve"> </w:t>
      </w:r>
      <w:r>
        <w:tab/>
        <w:t xml:space="preserve">(i) salmon habitats should not be perturbed beyond natural boundaries of </w:t>
      </w:r>
      <w:proofErr w:type="gramStart"/>
      <w:r>
        <w:t>variation;</w:t>
      </w:r>
      <w:proofErr w:type="gramEnd"/>
      <w:r>
        <w:t xml:space="preserve">   </w:t>
      </w:r>
    </w:p>
    <w:p w14:paraId="6586BDCC" w14:textId="77777777" w:rsidR="00632416" w:rsidRDefault="00632416" w:rsidP="00DD24A5"/>
    <w:p w14:paraId="41D299F4" w14:textId="77777777" w:rsidR="00632416" w:rsidRDefault="00632416" w:rsidP="00DD24A5">
      <w:r>
        <w:t xml:space="preserve"> </w:t>
      </w:r>
      <w:r>
        <w:tab/>
      </w:r>
      <w:r>
        <w:tab/>
        <w:t xml:space="preserve"> </w:t>
      </w:r>
      <w:r>
        <w:tab/>
        <w:t xml:space="preserve">(ii) scientific assessments of possible adverse ecological effects of proposed habitat alterations and the impacts of the alterations on salmon populations should be conducted before approval of a </w:t>
      </w:r>
      <w:proofErr w:type="gramStart"/>
      <w:r>
        <w:t>proposal;</w:t>
      </w:r>
      <w:proofErr w:type="gramEnd"/>
      <w:r>
        <w:t xml:space="preserve">   </w:t>
      </w:r>
    </w:p>
    <w:p w14:paraId="200A1B48" w14:textId="77777777" w:rsidR="00632416" w:rsidRDefault="00632416" w:rsidP="00DD24A5"/>
    <w:p w14:paraId="370D5B7E" w14:textId="77777777" w:rsidR="00632416" w:rsidRDefault="00632416" w:rsidP="00DD24A5">
      <w:r>
        <w:t xml:space="preserve"> </w:t>
      </w:r>
      <w:r>
        <w:tab/>
      </w:r>
      <w:r>
        <w:tab/>
        <w:t xml:space="preserve"> </w:t>
      </w:r>
      <w:r>
        <w:tab/>
        <w:t xml:space="preserve">(iii) adverse environmental impacts on wild salmon stocks and the salmon's habitats should be </w:t>
      </w:r>
      <w:proofErr w:type="gramStart"/>
      <w:r>
        <w:t>assessed;</w:t>
      </w:r>
      <w:proofErr w:type="gramEnd"/>
      <w:r>
        <w:t xml:space="preserve">   </w:t>
      </w:r>
    </w:p>
    <w:p w14:paraId="23E27430" w14:textId="77777777" w:rsidR="00632416" w:rsidRDefault="00632416" w:rsidP="00DD24A5"/>
    <w:p w14:paraId="73C657C8" w14:textId="77777777" w:rsidR="00632416" w:rsidRDefault="00632416" w:rsidP="00DD24A5">
      <w:r>
        <w:lastRenderedPageBreak/>
        <w:t xml:space="preserve"> </w:t>
      </w:r>
      <w:r>
        <w:tab/>
      </w:r>
      <w:r>
        <w:tab/>
        <w:t xml:space="preserve"> </w:t>
      </w:r>
      <w:r>
        <w:tab/>
        <w:t xml:space="preserve">(iv) all essential salmon habitat in marine, estuarine, and freshwater ecosystems and access of salmon to these habitats should be protected; essential habitats include spawning and incubation areas, freshwater rearing areas, estuarine and nearshore rearing areas, offshore rearing areas, and migratory </w:t>
      </w:r>
      <w:proofErr w:type="gramStart"/>
      <w:r>
        <w:t>pathways;</w:t>
      </w:r>
      <w:proofErr w:type="gramEnd"/>
      <w:r>
        <w:t xml:space="preserve">   </w:t>
      </w:r>
    </w:p>
    <w:p w14:paraId="160E2D70" w14:textId="77777777" w:rsidR="00632416" w:rsidRDefault="00632416" w:rsidP="00DD24A5"/>
    <w:p w14:paraId="303821AE" w14:textId="77777777" w:rsidR="00632416" w:rsidRDefault="00632416" w:rsidP="00DD24A5">
      <w:r>
        <w:t xml:space="preserve"> </w:t>
      </w:r>
      <w:r>
        <w:tab/>
      </w:r>
      <w:r>
        <w:tab/>
        <w:t xml:space="preserve"> </w:t>
      </w:r>
      <w:r>
        <w:tab/>
        <w:t xml:space="preserve">(v) salmon habitat in fresh water should be protected on a watershed basis, including appropriate management of riparian zones, water quality, and water </w:t>
      </w:r>
      <w:proofErr w:type="gramStart"/>
      <w:r>
        <w:t>quantity;</w:t>
      </w:r>
      <w:proofErr w:type="gramEnd"/>
      <w:r>
        <w:t xml:space="preserve">   </w:t>
      </w:r>
    </w:p>
    <w:p w14:paraId="2B681F8B" w14:textId="77777777" w:rsidR="00632416" w:rsidRDefault="00632416" w:rsidP="00DD24A5"/>
    <w:p w14:paraId="6C619EC2" w14:textId="77777777" w:rsidR="00632416" w:rsidRDefault="00632416" w:rsidP="00DD24A5">
      <w:r>
        <w:t xml:space="preserve"> </w:t>
      </w:r>
      <w:r>
        <w:tab/>
      </w:r>
      <w:r>
        <w:tab/>
        <w:t xml:space="preserve">(B) salmon stocks should be protected within spawning, incubating, rearing, and migratory </w:t>
      </w:r>
      <w:proofErr w:type="gramStart"/>
      <w:r>
        <w:t>habitats;</w:t>
      </w:r>
      <w:proofErr w:type="gramEnd"/>
      <w:r>
        <w:t xml:space="preserve">   </w:t>
      </w:r>
    </w:p>
    <w:p w14:paraId="3FB21312" w14:textId="77777777" w:rsidR="00632416" w:rsidRDefault="00632416" w:rsidP="00DD24A5"/>
    <w:p w14:paraId="375EC109" w14:textId="77777777" w:rsidR="00632416" w:rsidRDefault="00632416" w:rsidP="00DD24A5">
      <w:r>
        <w:t xml:space="preserve"> </w:t>
      </w:r>
      <w:r>
        <w:tab/>
      </w:r>
      <w:r>
        <w:tab/>
        <w:t xml:space="preserve">(C) degraded salmon productivity resulting from habitat loss should be assessed, considered, and controlled by affected user groups, regulatory agencies, and boards when making conservation and allocation </w:t>
      </w:r>
      <w:proofErr w:type="gramStart"/>
      <w:r>
        <w:t>decisions;</w:t>
      </w:r>
      <w:proofErr w:type="gramEnd"/>
      <w:r>
        <w:t xml:space="preserve">   </w:t>
      </w:r>
    </w:p>
    <w:p w14:paraId="75F087E3" w14:textId="77777777" w:rsidR="00632416" w:rsidRDefault="00632416" w:rsidP="00DD24A5"/>
    <w:p w14:paraId="0214531C" w14:textId="77777777" w:rsidR="00632416" w:rsidRDefault="00632416" w:rsidP="00DD24A5">
      <w:r>
        <w:t xml:space="preserve"> </w:t>
      </w:r>
      <w:r>
        <w:tab/>
      </w:r>
      <w:r>
        <w:tab/>
        <w:t xml:space="preserve">(D) effects and interactions of introduced or enhanced salmon stocks on wild salmon stocks should be assessed; wild salmon stocks and fisheries on those stocks should be protected from adverse impacts from artificial propagation and enhancement </w:t>
      </w:r>
      <w:proofErr w:type="gramStart"/>
      <w:r>
        <w:t>efforts;</w:t>
      </w:r>
      <w:proofErr w:type="gramEnd"/>
      <w:r>
        <w:t xml:space="preserve">   </w:t>
      </w:r>
    </w:p>
    <w:p w14:paraId="00A5E373" w14:textId="77777777" w:rsidR="00632416" w:rsidRDefault="00632416" w:rsidP="00DD24A5"/>
    <w:p w14:paraId="40B0A17B" w14:textId="77777777" w:rsidR="00632416" w:rsidRDefault="00632416" w:rsidP="00DD24A5">
      <w:r>
        <w:t xml:space="preserve"> </w:t>
      </w:r>
      <w:r>
        <w:tab/>
      </w:r>
      <w:r>
        <w:tab/>
        <w:t xml:space="preserve">(E) degraded salmon spawning, incubating, rearing, and migratory habitats should be restored to natural levels of productivity where known and </w:t>
      </w:r>
      <w:proofErr w:type="gramStart"/>
      <w:r>
        <w:t>desirable;</w:t>
      </w:r>
      <w:proofErr w:type="gramEnd"/>
      <w:r>
        <w:t xml:space="preserve">   </w:t>
      </w:r>
    </w:p>
    <w:p w14:paraId="6BD8EA6B" w14:textId="77777777" w:rsidR="00632416" w:rsidRDefault="00632416" w:rsidP="00DD24A5"/>
    <w:p w14:paraId="5D647BF1" w14:textId="77777777" w:rsidR="00632416" w:rsidRDefault="00632416" w:rsidP="00DD24A5">
      <w:r>
        <w:t xml:space="preserve"> </w:t>
      </w:r>
      <w:r>
        <w:tab/>
      </w:r>
      <w:r>
        <w:tab/>
        <w:t xml:space="preserve">(F) ongoing monitoring should be conducted to determine the </w:t>
      </w:r>
      <w:proofErr w:type="gramStart"/>
      <w:r>
        <w:t>current status</w:t>
      </w:r>
      <w:proofErr w:type="gramEnd"/>
      <w:r>
        <w:t xml:space="preserve"> of habitat and the effectiveness of restoration </w:t>
      </w:r>
      <w:proofErr w:type="gramStart"/>
      <w:r>
        <w:t>activities;</w:t>
      </w:r>
      <w:proofErr w:type="gramEnd"/>
      <w:r>
        <w:t xml:space="preserve">   </w:t>
      </w:r>
    </w:p>
    <w:p w14:paraId="0845FBE0" w14:textId="77777777" w:rsidR="00632416" w:rsidRDefault="00632416" w:rsidP="00DD24A5"/>
    <w:p w14:paraId="5498A3BF" w14:textId="77777777" w:rsidR="00632416" w:rsidRDefault="00632416" w:rsidP="00DD24A5">
      <w:r>
        <w:t xml:space="preserve"> </w:t>
      </w:r>
      <w:r>
        <w:tab/>
      </w:r>
      <w:r>
        <w:tab/>
        <w:t xml:space="preserve">(G) depleted salmon stocks should be allowed to recover or, where appropriate, should be actively restored; diversity should be maintained to the maximum extent possible, at the genetic, population, species, and ecosystem </w:t>
      </w:r>
      <w:proofErr w:type="gramStart"/>
      <w:r>
        <w:t>levels;</w:t>
      </w:r>
      <w:proofErr w:type="gramEnd"/>
      <w:r>
        <w:t xml:space="preserve">   </w:t>
      </w:r>
    </w:p>
    <w:p w14:paraId="5D05F351" w14:textId="77777777" w:rsidR="00632416" w:rsidRDefault="00632416" w:rsidP="00DD24A5"/>
    <w:p w14:paraId="1D2C5C9C" w14:textId="77777777" w:rsidR="00632416" w:rsidRDefault="00632416" w:rsidP="00DD24A5">
      <w:r>
        <w:t xml:space="preserve"> </w:t>
      </w:r>
      <w:r>
        <w:tab/>
        <w:t xml:space="preserve">(2) salmon fisheries shall be managed to allow </w:t>
      </w:r>
      <w:proofErr w:type="gramStart"/>
      <w:r>
        <w:t>escapements</w:t>
      </w:r>
      <w:proofErr w:type="gramEnd"/>
      <w:r>
        <w:t xml:space="preserve"> within ranges necessary to conserve and sustain potential salmon production and maintain normal ecosystem functioning as follows:   </w:t>
      </w:r>
    </w:p>
    <w:p w14:paraId="1EA69AD0" w14:textId="77777777" w:rsidR="00632416" w:rsidRDefault="00632416" w:rsidP="00DD24A5"/>
    <w:p w14:paraId="782569ED" w14:textId="77777777" w:rsidR="00632416" w:rsidRDefault="00632416" w:rsidP="00DD24A5">
      <w:r>
        <w:t xml:space="preserve"> </w:t>
      </w:r>
      <w:r>
        <w:tab/>
      </w:r>
      <w:r>
        <w:tab/>
        <w:t xml:space="preserve">(A) </w:t>
      </w:r>
      <w:proofErr w:type="gramStart"/>
      <w:r>
        <w:t>salmon</w:t>
      </w:r>
      <w:proofErr w:type="gramEnd"/>
      <w:r>
        <w:t xml:space="preserve"> spawning escapements should be assessed both temporally and geographically; escapement monitoring programs should be appropriate to the scale, intensity, and importance of each salmon stock's </w:t>
      </w:r>
      <w:proofErr w:type="gramStart"/>
      <w:r>
        <w:t>use;</w:t>
      </w:r>
      <w:proofErr w:type="gramEnd"/>
      <w:r>
        <w:t xml:space="preserve">   </w:t>
      </w:r>
    </w:p>
    <w:p w14:paraId="773DE2DC" w14:textId="77777777" w:rsidR="00632416" w:rsidRDefault="00632416" w:rsidP="00DD24A5"/>
    <w:p w14:paraId="0B74E925" w14:textId="77777777" w:rsidR="00632416" w:rsidRDefault="00632416" w:rsidP="00DD24A5">
      <w:r>
        <w:t xml:space="preserve"> </w:t>
      </w:r>
      <w:r>
        <w:tab/>
      </w:r>
      <w:r>
        <w:tab/>
        <w:t xml:space="preserve">(B) salmon escapement goals, whether sustainable escapement goals, biological escapement goals, optimal escapement goals, or </w:t>
      </w:r>
      <w:proofErr w:type="spellStart"/>
      <w:r>
        <w:t>inriver</w:t>
      </w:r>
      <w:proofErr w:type="spellEnd"/>
      <w:r>
        <w:t xml:space="preserve"> run goals, should be established in a manner consistent with sustained yield; unless otherwise directed, the department will manage Alaska's salmon fisheries, to the extent possible, for maximum sustained </w:t>
      </w:r>
      <w:proofErr w:type="gramStart"/>
      <w:r>
        <w:t>yield;</w:t>
      </w:r>
      <w:proofErr w:type="gramEnd"/>
      <w:r>
        <w:t xml:space="preserve">   </w:t>
      </w:r>
    </w:p>
    <w:p w14:paraId="4A8CCEC9" w14:textId="77777777" w:rsidR="00632416" w:rsidRDefault="00632416" w:rsidP="00DD24A5"/>
    <w:p w14:paraId="4D22067D" w14:textId="77777777" w:rsidR="00632416" w:rsidRDefault="00632416" w:rsidP="00DD24A5">
      <w:r>
        <w:lastRenderedPageBreak/>
        <w:t xml:space="preserve"> </w:t>
      </w:r>
      <w:r>
        <w:tab/>
      </w:r>
      <w:r>
        <w:tab/>
        <w:t xml:space="preserve">(C) salmon escapement goal ranges should allow for uncertainty associated with measurement techniques, observed variability in the salmon stock measured, changes in climatic and oceanographic conditions, and varying abundance within related populations of the salmon stock </w:t>
      </w:r>
      <w:proofErr w:type="gramStart"/>
      <w:r>
        <w:t>measured;</w:t>
      </w:r>
      <w:proofErr w:type="gramEnd"/>
      <w:r>
        <w:t xml:space="preserve">   </w:t>
      </w:r>
    </w:p>
    <w:p w14:paraId="4D11A896" w14:textId="77777777" w:rsidR="00632416" w:rsidRDefault="00632416" w:rsidP="00DD24A5"/>
    <w:p w14:paraId="7EF91839" w14:textId="77777777" w:rsidR="00632416" w:rsidRDefault="00632416" w:rsidP="00DD24A5">
      <w:r>
        <w:t xml:space="preserve"> </w:t>
      </w:r>
      <w:r>
        <w:tab/>
      </w:r>
      <w:r>
        <w:tab/>
        <w:t xml:space="preserve">(D) salmon escapement should be managed in a manner to maintain genetic and phenotypic characteristics of the stock by assuring appropriate geographic and temporal distribution of spawners as well as consideration of size range, sex ratio, and other population </w:t>
      </w:r>
      <w:proofErr w:type="gramStart"/>
      <w:r>
        <w:t>attributes;</w:t>
      </w:r>
      <w:proofErr w:type="gramEnd"/>
      <w:r>
        <w:t xml:space="preserve">   </w:t>
      </w:r>
    </w:p>
    <w:p w14:paraId="22A2CF39" w14:textId="77777777" w:rsidR="00632416" w:rsidRDefault="00632416" w:rsidP="00DD24A5"/>
    <w:p w14:paraId="66547746" w14:textId="77777777" w:rsidR="00632416" w:rsidRDefault="00632416" w:rsidP="00DD24A5">
      <w:r>
        <w:t xml:space="preserve"> </w:t>
      </w:r>
      <w:r>
        <w:tab/>
      </w:r>
      <w:r>
        <w:tab/>
        <w:t xml:space="preserve">(E) impacts of fishing, including incidental mortality and other human-induced mortality, should be assessed and considered in harvest management </w:t>
      </w:r>
      <w:proofErr w:type="gramStart"/>
      <w:r>
        <w:t>decisions;</w:t>
      </w:r>
      <w:proofErr w:type="gramEnd"/>
      <w:r>
        <w:t xml:space="preserve">   </w:t>
      </w:r>
    </w:p>
    <w:p w14:paraId="6A85063F" w14:textId="77777777" w:rsidR="00632416" w:rsidRDefault="00632416" w:rsidP="00DD24A5"/>
    <w:p w14:paraId="1910C4B4" w14:textId="77777777" w:rsidR="00632416" w:rsidRDefault="00632416" w:rsidP="00DD24A5">
      <w:r>
        <w:t xml:space="preserve"> </w:t>
      </w:r>
      <w:r>
        <w:tab/>
      </w:r>
      <w:r>
        <w:tab/>
        <w:t xml:space="preserve">(F) salmon escapement and harvest management decisions should be made in a manner that protects nontarget salmon stocks or </w:t>
      </w:r>
      <w:proofErr w:type="gramStart"/>
      <w:r>
        <w:t>species;</w:t>
      </w:r>
      <w:proofErr w:type="gramEnd"/>
      <w:r>
        <w:t xml:space="preserve">   </w:t>
      </w:r>
    </w:p>
    <w:p w14:paraId="274DF2B3" w14:textId="77777777" w:rsidR="00632416" w:rsidRDefault="00632416" w:rsidP="00DD24A5"/>
    <w:p w14:paraId="1312C446" w14:textId="77777777" w:rsidR="00632416" w:rsidRDefault="00632416" w:rsidP="00DD24A5">
      <w:r>
        <w:t xml:space="preserve"> </w:t>
      </w:r>
      <w:r>
        <w:tab/>
      </w:r>
      <w:r>
        <w:tab/>
        <w:t xml:space="preserve">(G) the role of salmon in ecosystem functioning should be evaluated and considered in harvest management decisions and setting of salmon escapement </w:t>
      </w:r>
      <w:proofErr w:type="gramStart"/>
      <w:r>
        <w:t>goals;</w:t>
      </w:r>
      <w:proofErr w:type="gramEnd"/>
      <w:r>
        <w:t xml:space="preserve">   </w:t>
      </w:r>
    </w:p>
    <w:p w14:paraId="779E623F" w14:textId="77777777" w:rsidR="00632416" w:rsidRDefault="00632416" w:rsidP="00DD24A5"/>
    <w:p w14:paraId="3EC0A262" w14:textId="77777777" w:rsidR="00632416" w:rsidRDefault="00632416" w:rsidP="00DD24A5">
      <w:r>
        <w:t xml:space="preserve"> </w:t>
      </w:r>
      <w:r>
        <w:tab/>
      </w:r>
      <w:r>
        <w:tab/>
        <w:t xml:space="preserve">(H) salmon abundance trends should be monitored and considered in harvest management </w:t>
      </w:r>
      <w:proofErr w:type="gramStart"/>
      <w:r>
        <w:t>decisions;</w:t>
      </w:r>
      <w:proofErr w:type="gramEnd"/>
      <w:r>
        <w:t xml:space="preserve">   </w:t>
      </w:r>
    </w:p>
    <w:p w14:paraId="6225FC10" w14:textId="77777777" w:rsidR="00632416" w:rsidRDefault="00632416" w:rsidP="00DD24A5"/>
    <w:p w14:paraId="27C3F828" w14:textId="77777777" w:rsidR="00632416" w:rsidRDefault="00632416" w:rsidP="00DD24A5">
      <w:r>
        <w:t xml:space="preserve"> </w:t>
      </w:r>
      <w:r>
        <w:tab/>
        <w:t xml:space="preserve">(3) effective management systems should be established and applied to regulate human activities that affect salmon as follows:   </w:t>
      </w:r>
    </w:p>
    <w:p w14:paraId="29897A40" w14:textId="77777777" w:rsidR="00632416" w:rsidRDefault="00632416" w:rsidP="00DD24A5"/>
    <w:p w14:paraId="64F82974" w14:textId="77777777" w:rsidR="00632416" w:rsidRDefault="00632416" w:rsidP="00DD24A5">
      <w:r>
        <w:t xml:space="preserve"> </w:t>
      </w:r>
      <w:r>
        <w:tab/>
      </w:r>
      <w:r>
        <w:tab/>
        <w:t xml:space="preserve">(A) salmon management objectives should be appropriate to the scale and intensity of various uses and the biological capacities of target salmon </w:t>
      </w:r>
      <w:proofErr w:type="gramStart"/>
      <w:r>
        <w:t>stocks;</w:t>
      </w:r>
      <w:proofErr w:type="gramEnd"/>
      <w:r>
        <w:t xml:space="preserve">   </w:t>
      </w:r>
    </w:p>
    <w:p w14:paraId="093A8A43" w14:textId="77777777" w:rsidR="00632416" w:rsidRDefault="00632416" w:rsidP="00DD24A5"/>
    <w:p w14:paraId="5CAD4E0A" w14:textId="77777777" w:rsidR="00632416" w:rsidRDefault="00632416" w:rsidP="00DD24A5">
      <w:r>
        <w:t xml:space="preserve"> </w:t>
      </w:r>
      <w:r>
        <w:tab/>
      </w:r>
      <w:r>
        <w:tab/>
        <w:t xml:space="preserve">(B) management objectives should be established in harvest management plans, strategies, guiding principles, and policies, such as for mixed stock fishery harvests, fish disease, genetics, and hatchery production, that are subject to periodic </w:t>
      </w:r>
      <w:proofErr w:type="gramStart"/>
      <w:r>
        <w:t>review;</w:t>
      </w:r>
      <w:proofErr w:type="gramEnd"/>
      <w:r>
        <w:t xml:space="preserve">   </w:t>
      </w:r>
    </w:p>
    <w:p w14:paraId="7CDC9C77" w14:textId="77777777" w:rsidR="00632416" w:rsidRDefault="00632416" w:rsidP="00DD24A5"/>
    <w:p w14:paraId="473961A5" w14:textId="77777777" w:rsidR="00632416" w:rsidRDefault="00632416" w:rsidP="00DD24A5">
      <w:r>
        <w:t xml:space="preserve"> </w:t>
      </w:r>
      <w:r>
        <w:tab/>
      </w:r>
      <w:r>
        <w:tab/>
        <w:t xml:space="preserve">(C) when wild salmon stocks are fully allocated, new fisheries or expanding fisheries should be restricted, unless </w:t>
      </w:r>
      <w:proofErr w:type="gramStart"/>
      <w:r>
        <w:t>provided for</w:t>
      </w:r>
      <w:proofErr w:type="gramEnd"/>
      <w:r>
        <w:t xml:space="preserve"> by management plans or by application of the board's allocation </w:t>
      </w:r>
      <w:proofErr w:type="gramStart"/>
      <w:r>
        <w:t>criteria;</w:t>
      </w:r>
      <w:proofErr w:type="gramEnd"/>
      <w:r>
        <w:t xml:space="preserve">   </w:t>
      </w:r>
    </w:p>
    <w:p w14:paraId="35CB7D9E" w14:textId="77777777" w:rsidR="00632416" w:rsidRDefault="00632416" w:rsidP="00DD24A5"/>
    <w:p w14:paraId="464CFDE5" w14:textId="77777777" w:rsidR="00632416" w:rsidRDefault="00632416" w:rsidP="00DD24A5">
      <w:r>
        <w:t xml:space="preserve"> </w:t>
      </w:r>
      <w:r>
        <w:tab/>
      </w:r>
      <w:r>
        <w:tab/>
        <w:t xml:space="preserve">(D) management agencies should have clear authority in statute and regulation to   </w:t>
      </w:r>
    </w:p>
    <w:p w14:paraId="4A1B8E11" w14:textId="77777777" w:rsidR="00632416" w:rsidRDefault="00632416" w:rsidP="00DD24A5"/>
    <w:p w14:paraId="32111953" w14:textId="77777777" w:rsidR="00632416" w:rsidRDefault="00632416" w:rsidP="00DD24A5">
      <w:r>
        <w:t xml:space="preserve"> </w:t>
      </w:r>
      <w:r>
        <w:tab/>
      </w:r>
      <w:r>
        <w:tab/>
        <w:t xml:space="preserve"> </w:t>
      </w:r>
      <w:r>
        <w:tab/>
        <w:t xml:space="preserve">(i) control all sources of fishing mortality on </w:t>
      </w:r>
      <w:proofErr w:type="gramStart"/>
      <w:r>
        <w:t>salmon;</w:t>
      </w:r>
      <w:proofErr w:type="gramEnd"/>
      <w:r>
        <w:t xml:space="preserve">   </w:t>
      </w:r>
    </w:p>
    <w:p w14:paraId="4908F43B" w14:textId="77777777" w:rsidR="00632416" w:rsidRDefault="00632416" w:rsidP="00DD24A5"/>
    <w:p w14:paraId="2B86C34D" w14:textId="77777777" w:rsidR="00632416" w:rsidRDefault="00632416" w:rsidP="00DD24A5">
      <w:r>
        <w:t xml:space="preserve"> </w:t>
      </w:r>
      <w:r>
        <w:tab/>
      </w:r>
      <w:r>
        <w:tab/>
        <w:t xml:space="preserve"> </w:t>
      </w:r>
      <w:r>
        <w:tab/>
        <w:t xml:space="preserve">(ii) protect salmon habitats and control </w:t>
      </w:r>
      <w:proofErr w:type="spellStart"/>
      <w:r>
        <w:t>nonfishing</w:t>
      </w:r>
      <w:proofErr w:type="spellEnd"/>
      <w:r>
        <w:t xml:space="preserve"> sources of </w:t>
      </w:r>
      <w:proofErr w:type="gramStart"/>
      <w:r>
        <w:t>mortality;</w:t>
      </w:r>
      <w:proofErr w:type="gramEnd"/>
      <w:r>
        <w:t xml:space="preserve">   </w:t>
      </w:r>
    </w:p>
    <w:p w14:paraId="35CB79EA" w14:textId="77777777" w:rsidR="00632416" w:rsidRDefault="00632416" w:rsidP="00DD24A5"/>
    <w:p w14:paraId="512C7EC0" w14:textId="77777777" w:rsidR="00632416" w:rsidRDefault="00632416" w:rsidP="00DD24A5">
      <w:r>
        <w:t xml:space="preserve"> </w:t>
      </w:r>
      <w:r>
        <w:tab/>
      </w:r>
      <w:r>
        <w:tab/>
        <w:t xml:space="preserve">(E) management programs should be effective in   </w:t>
      </w:r>
    </w:p>
    <w:p w14:paraId="3D63E871" w14:textId="77777777" w:rsidR="00632416" w:rsidRDefault="00632416" w:rsidP="00DD24A5"/>
    <w:p w14:paraId="6DBE07F3" w14:textId="77777777" w:rsidR="00632416" w:rsidRDefault="00632416" w:rsidP="00DD24A5">
      <w:r>
        <w:t xml:space="preserve"> </w:t>
      </w:r>
      <w:r>
        <w:tab/>
      </w:r>
      <w:r>
        <w:tab/>
        <w:t xml:space="preserve"> </w:t>
      </w:r>
      <w:r>
        <w:tab/>
        <w:t xml:space="preserve">(i) controlling human-induced sources of fishing mortality and should incorporate procedures to </w:t>
      </w:r>
      <w:proofErr w:type="gramStart"/>
      <w:r>
        <w:t>assure</w:t>
      </w:r>
      <w:proofErr w:type="gramEnd"/>
      <w:r>
        <w:t xml:space="preserve"> effective monitoring, compliance, control, and </w:t>
      </w:r>
      <w:proofErr w:type="gramStart"/>
      <w:r>
        <w:t>enforcement;</w:t>
      </w:r>
      <w:proofErr w:type="gramEnd"/>
      <w:r>
        <w:t xml:space="preserve">   </w:t>
      </w:r>
    </w:p>
    <w:p w14:paraId="0077FE12" w14:textId="77777777" w:rsidR="00632416" w:rsidRDefault="00632416" w:rsidP="00DD24A5"/>
    <w:p w14:paraId="6216706A" w14:textId="77777777" w:rsidR="00632416" w:rsidRDefault="00632416" w:rsidP="00DD24A5">
      <w:r>
        <w:t xml:space="preserve"> </w:t>
      </w:r>
      <w:r>
        <w:tab/>
      </w:r>
      <w:r>
        <w:tab/>
        <w:t xml:space="preserve"> </w:t>
      </w:r>
      <w:r>
        <w:tab/>
        <w:t xml:space="preserve">(ii) protecting salmon habitats and controlling collateral mortality and should incorporate procedures to </w:t>
      </w:r>
      <w:proofErr w:type="gramStart"/>
      <w:r>
        <w:t>assure</w:t>
      </w:r>
      <w:proofErr w:type="gramEnd"/>
      <w:r>
        <w:t xml:space="preserve"> effective monitoring, compliance, control, and </w:t>
      </w:r>
      <w:proofErr w:type="gramStart"/>
      <w:r>
        <w:t>enforcement;</w:t>
      </w:r>
      <w:proofErr w:type="gramEnd"/>
      <w:r>
        <w:t xml:space="preserve">   </w:t>
      </w:r>
    </w:p>
    <w:p w14:paraId="5C8B366F" w14:textId="77777777" w:rsidR="00632416" w:rsidRDefault="00632416" w:rsidP="00DD24A5"/>
    <w:p w14:paraId="123E2A23" w14:textId="77777777" w:rsidR="00632416" w:rsidRDefault="00632416" w:rsidP="00DD24A5">
      <w:r>
        <w:t xml:space="preserve"> </w:t>
      </w:r>
      <w:r>
        <w:tab/>
      </w:r>
      <w:r>
        <w:tab/>
        <w:t xml:space="preserve">(F) fisheries management implementation and outcomes should be consistent with regulations, regulations should be consistent with statutes, and effectively carry out the purpose of this </w:t>
      </w:r>
      <w:proofErr w:type="gramStart"/>
      <w:r>
        <w:t>section;</w:t>
      </w:r>
      <w:proofErr w:type="gramEnd"/>
      <w:r>
        <w:t xml:space="preserve">   </w:t>
      </w:r>
    </w:p>
    <w:p w14:paraId="28812B89" w14:textId="77777777" w:rsidR="00632416" w:rsidRDefault="00632416" w:rsidP="00DD24A5"/>
    <w:p w14:paraId="5124AA20" w14:textId="77777777" w:rsidR="00632416" w:rsidRDefault="00632416" w:rsidP="00DD24A5">
      <w:r>
        <w:t xml:space="preserve"> </w:t>
      </w:r>
      <w:r>
        <w:tab/>
      </w:r>
      <w:r>
        <w:tab/>
        <w:t xml:space="preserve">(G) the board will recommend to the commissioner the development of effective joint research, assessment, and management arrangements with appropriate management agencies and bodies for salmon stocks that cross state, federal, or international jurisdictional boundaries; the board will recommend the coordination of appropriate procedures for effective monitoring, compliance, control, and enforcement with those of other agencies, states, or </w:t>
      </w:r>
      <w:proofErr w:type="gramStart"/>
      <w:r>
        <w:t>nations;</w:t>
      </w:r>
      <w:proofErr w:type="gramEnd"/>
      <w:r>
        <w:t xml:space="preserve">   </w:t>
      </w:r>
    </w:p>
    <w:p w14:paraId="2FB80AB8" w14:textId="77777777" w:rsidR="00632416" w:rsidRDefault="00632416" w:rsidP="00DD24A5"/>
    <w:p w14:paraId="55D790A8" w14:textId="77777777" w:rsidR="00632416" w:rsidRDefault="00632416" w:rsidP="00DD24A5">
      <w:r>
        <w:t xml:space="preserve"> </w:t>
      </w:r>
      <w:r>
        <w:tab/>
      </w:r>
      <w:r>
        <w:tab/>
        <w:t xml:space="preserve">(H) the board will work, within the limits of its authority, to assure that   </w:t>
      </w:r>
    </w:p>
    <w:p w14:paraId="17D741AC" w14:textId="77777777" w:rsidR="00632416" w:rsidRDefault="00632416" w:rsidP="00DD24A5"/>
    <w:p w14:paraId="4EEA3B01" w14:textId="77777777" w:rsidR="00632416" w:rsidRDefault="00632416" w:rsidP="00DD24A5">
      <w:r>
        <w:t xml:space="preserve"> </w:t>
      </w:r>
      <w:r>
        <w:tab/>
      </w:r>
      <w:r>
        <w:tab/>
        <w:t xml:space="preserve"> </w:t>
      </w:r>
      <w:r>
        <w:tab/>
        <w:t xml:space="preserve">(i) management activities are accomplished in a timely and responsive manner to implement objectives, based on the best available scientific </w:t>
      </w:r>
      <w:proofErr w:type="gramStart"/>
      <w:r>
        <w:t>information;</w:t>
      </w:r>
      <w:proofErr w:type="gramEnd"/>
      <w:r>
        <w:t xml:space="preserve">   </w:t>
      </w:r>
    </w:p>
    <w:p w14:paraId="48A90881" w14:textId="77777777" w:rsidR="00632416" w:rsidRDefault="00632416" w:rsidP="00DD24A5"/>
    <w:p w14:paraId="6F711596" w14:textId="77777777" w:rsidR="00632416" w:rsidRDefault="00632416" w:rsidP="00DD24A5">
      <w:r>
        <w:t xml:space="preserve"> </w:t>
      </w:r>
      <w:r>
        <w:tab/>
      </w:r>
      <w:r>
        <w:tab/>
        <w:t xml:space="preserve"> </w:t>
      </w:r>
      <w:r>
        <w:tab/>
        <w:t xml:space="preserve">(ii) effective mechanisms for the collection and dissemination of information and data necessary to carry out management activities are developed, maintained, and </w:t>
      </w:r>
      <w:proofErr w:type="gramStart"/>
      <w:r>
        <w:t>utilized;</w:t>
      </w:r>
      <w:proofErr w:type="gramEnd"/>
      <w:r>
        <w:t xml:space="preserve">   </w:t>
      </w:r>
    </w:p>
    <w:p w14:paraId="5F2CD2F8" w14:textId="77777777" w:rsidR="00632416" w:rsidRDefault="00632416" w:rsidP="00DD24A5"/>
    <w:p w14:paraId="6230B8A3" w14:textId="77777777" w:rsidR="00632416" w:rsidRDefault="00632416" w:rsidP="00DD24A5">
      <w:r>
        <w:t xml:space="preserve"> </w:t>
      </w:r>
      <w:r>
        <w:tab/>
      </w:r>
      <w:r>
        <w:tab/>
        <w:t xml:space="preserve"> </w:t>
      </w:r>
      <w:r>
        <w:tab/>
        <w:t xml:space="preserve">(iii) management programs and decision-making procedures </w:t>
      </w:r>
      <w:proofErr w:type="gramStart"/>
      <w:r>
        <w:t>are able to</w:t>
      </w:r>
      <w:proofErr w:type="gramEnd"/>
      <w:r>
        <w:t xml:space="preserve"> clearly distinguish, and effectively deal with, biological and allocation </w:t>
      </w:r>
      <w:proofErr w:type="gramStart"/>
      <w:r>
        <w:t>issues;</w:t>
      </w:r>
      <w:proofErr w:type="gramEnd"/>
      <w:r>
        <w:t xml:space="preserve">   </w:t>
      </w:r>
    </w:p>
    <w:p w14:paraId="5D9FEFAE" w14:textId="77777777" w:rsidR="00632416" w:rsidRDefault="00632416" w:rsidP="00DD24A5"/>
    <w:p w14:paraId="315A948B" w14:textId="77777777" w:rsidR="00632416" w:rsidRDefault="00632416" w:rsidP="00DD24A5">
      <w:r>
        <w:t xml:space="preserve"> </w:t>
      </w:r>
      <w:r>
        <w:tab/>
      </w:r>
      <w:r>
        <w:tab/>
        <w:t xml:space="preserve">(I) the board will recommend to the commissioner and legislature that adequate staff and budget for research, management, and enforcement activities be available to fully implement sustainable salmon fisheries </w:t>
      </w:r>
      <w:proofErr w:type="gramStart"/>
      <w:r>
        <w:t>principles;</w:t>
      </w:r>
      <w:proofErr w:type="gramEnd"/>
      <w:r>
        <w:t xml:space="preserve">   </w:t>
      </w:r>
    </w:p>
    <w:p w14:paraId="00ABE901" w14:textId="77777777" w:rsidR="00632416" w:rsidRDefault="00632416" w:rsidP="00DD24A5"/>
    <w:p w14:paraId="22293778" w14:textId="77777777" w:rsidR="00632416" w:rsidRDefault="00632416" w:rsidP="00DD24A5">
      <w:r>
        <w:t xml:space="preserve"> </w:t>
      </w:r>
      <w:r>
        <w:tab/>
      </w:r>
      <w:r>
        <w:tab/>
        <w:t xml:space="preserve">(J) proposals for salmon fisheries development or expansion and artificial propagation and enhancement should include assessments required for sustainable management of existing salmon fisheries and wild salmon </w:t>
      </w:r>
      <w:proofErr w:type="gramStart"/>
      <w:r>
        <w:t>stocks;</w:t>
      </w:r>
      <w:proofErr w:type="gramEnd"/>
      <w:r>
        <w:t xml:space="preserve">   </w:t>
      </w:r>
    </w:p>
    <w:p w14:paraId="4CAD6022" w14:textId="77777777" w:rsidR="00632416" w:rsidRDefault="00632416" w:rsidP="00DD24A5"/>
    <w:p w14:paraId="3624EFBD" w14:textId="77777777" w:rsidR="00632416" w:rsidRDefault="00632416" w:rsidP="00DD24A5">
      <w:r>
        <w:t xml:space="preserve"> </w:t>
      </w:r>
      <w:r>
        <w:tab/>
      </w:r>
      <w:r>
        <w:tab/>
        <w:t xml:space="preserve">(K) plans and proposals for development or expansion of salmon fisheries and enhancement programs should effectively document resource assessments, potential impacts, and other information needed to assure sustainable management of wild salmon </w:t>
      </w:r>
      <w:proofErr w:type="gramStart"/>
      <w:r>
        <w:t>stocks;</w:t>
      </w:r>
      <w:proofErr w:type="gramEnd"/>
      <w:r>
        <w:t xml:space="preserve">   </w:t>
      </w:r>
    </w:p>
    <w:p w14:paraId="2A9A4B01" w14:textId="77777777" w:rsidR="00632416" w:rsidRDefault="00632416" w:rsidP="00DD24A5"/>
    <w:p w14:paraId="660B488C" w14:textId="77777777" w:rsidR="00632416" w:rsidRDefault="00632416" w:rsidP="00DD24A5">
      <w:r>
        <w:lastRenderedPageBreak/>
        <w:t xml:space="preserve"> </w:t>
      </w:r>
      <w:r>
        <w:tab/>
      </w:r>
      <w:r>
        <w:tab/>
        <w:t xml:space="preserve">(L) the board will work with the commissioner and other agencies to develop effective processes for controlling excess fishing </w:t>
      </w:r>
      <w:proofErr w:type="gramStart"/>
      <w:r>
        <w:t>capacity;</w:t>
      </w:r>
      <w:proofErr w:type="gramEnd"/>
      <w:r>
        <w:t xml:space="preserve">   </w:t>
      </w:r>
    </w:p>
    <w:p w14:paraId="2751CC2D" w14:textId="77777777" w:rsidR="00632416" w:rsidRDefault="00632416" w:rsidP="00DD24A5"/>
    <w:p w14:paraId="34B613C0" w14:textId="77777777" w:rsidR="00632416" w:rsidRDefault="00632416" w:rsidP="00DD24A5">
      <w:r>
        <w:t xml:space="preserve"> </w:t>
      </w:r>
      <w:r>
        <w:tab/>
      </w:r>
      <w:r>
        <w:tab/>
        <w:t xml:space="preserve">(M) procedures should be implemented to regularly evaluate the effectiveness of fishery management and habitat protection actions in sustaining salmon populations, fisheries, and habitat, and to resolve associated problems or </w:t>
      </w:r>
      <w:proofErr w:type="gramStart"/>
      <w:r>
        <w:t>deficiencies;</w:t>
      </w:r>
      <w:proofErr w:type="gramEnd"/>
      <w:r>
        <w:t xml:space="preserve">   </w:t>
      </w:r>
    </w:p>
    <w:p w14:paraId="21EC6B22" w14:textId="77777777" w:rsidR="00632416" w:rsidRDefault="00632416" w:rsidP="00DD24A5"/>
    <w:p w14:paraId="3FE3F4B8" w14:textId="77777777" w:rsidR="00632416" w:rsidRDefault="00632416" w:rsidP="00DD24A5">
      <w:r>
        <w:t xml:space="preserve"> </w:t>
      </w:r>
      <w:r>
        <w:tab/>
      </w:r>
      <w:r>
        <w:tab/>
        <w:t xml:space="preserve">(N) conservation and management decisions for salmon fisheries should </w:t>
      </w:r>
      <w:proofErr w:type="gramStart"/>
      <w:r>
        <w:t>take into account</w:t>
      </w:r>
      <w:proofErr w:type="gramEnd"/>
      <w:r>
        <w:t xml:space="preserve"> the best available information on biological, environmental, economic, social, and resource use </w:t>
      </w:r>
      <w:proofErr w:type="gramStart"/>
      <w:r>
        <w:t>factors;</w:t>
      </w:r>
      <w:proofErr w:type="gramEnd"/>
      <w:r>
        <w:t xml:space="preserve">   </w:t>
      </w:r>
    </w:p>
    <w:p w14:paraId="78285053" w14:textId="77777777" w:rsidR="00632416" w:rsidRDefault="00632416" w:rsidP="00DD24A5"/>
    <w:p w14:paraId="1244F52B" w14:textId="77777777" w:rsidR="00632416" w:rsidRDefault="00632416" w:rsidP="00DD24A5">
      <w:r>
        <w:t xml:space="preserve"> </w:t>
      </w:r>
      <w:r>
        <w:tab/>
      </w:r>
      <w:r>
        <w:tab/>
        <w:t xml:space="preserve">(O) research and data collection should be undertaken to improve scientific and technical knowledge of salmon fisheries, including ecosystem interactions, status of salmon populations, and the condition of salmon </w:t>
      </w:r>
      <w:proofErr w:type="gramStart"/>
      <w:r>
        <w:t>habitats;</w:t>
      </w:r>
      <w:proofErr w:type="gramEnd"/>
      <w:r>
        <w:t xml:space="preserve">   </w:t>
      </w:r>
    </w:p>
    <w:p w14:paraId="54603791" w14:textId="77777777" w:rsidR="00632416" w:rsidRDefault="00632416" w:rsidP="00DD24A5"/>
    <w:p w14:paraId="6B49FB8D" w14:textId="77777777" w:rsidR="00632416" w:rsidRDefault="00632416" w:rsidP="00DD24A5">
      <w:r>
        <w:t xml:space="preserve"> </w:t>
      </w:r>
      <w:r>
        <w:tab/>
      </w:r>
      <w:r>
        <w:tab/>
        <w:t xml:space="preserve">(P) the best available scientific information on the status of salmon populations and the condition of the salmon's habitats should be routinely updated and subject to peer </w:t>
      </w:r>
      <w:proofErr w:type="gramStart"/>
      <w:r>
        <w:t>review;</w:t>
      </w:r>
      <w:proofErr w:type="gramEnd"/>
      <w:r>
        <w:t xml:space="preserve">   </w:t>
      </w:r>
    </w:p>
    <w:p w14:paraId="26B48405" w14:textId="77777777" w:rsidR="00632416" w:rsidRDefault="00632416" w:rsidP="00DD24A5"/>
    <w:p w14:paraId="5A4FB0CD" w14:textId="77777777" w:rsidR="00632416" w:rsidRDefault="00632416" w:rsidP="00DD24A5">
      <w:r>
        <w:t xml:space="preserve"> </w:t>
      </w:r>
      <w:r>
        <w:tab/>
        <w:t xml:space="preserve">(4) public support and involvement for sustained use and protection of salmon resources should be sought and encouraged as follows:   </w:t>
      </w:r>
    </w:p>
    <w:p w14:paraId="0133908E" w14:textId="77777777" w:rsidR="00632416" w:rsidRDefault="00632416" w:rsidP="00DD24A5"/>
    <w:p w14:paraId="73E2DD14" w14:textId="77777777" w:rsidR="00632416" w:rsidRDefault="00632416" w:rsidP="00DD24A5">
      <w:r>
        <w:t xml:space="preserve"> </w:t>
      </w:r>
      <w:r>
        <w:tab/>
      </w:r>
      <w:r>
        <w:tab/>
        <w:t xml:space="preserve">(A) effective mechanisms for dispute resolution should be developed and </w:t>
      </w:r>
      <w:proofErr w:type="gramStart"/>
      <w:r>
        <w:t>used;</w:t>
      </w:r>
      <w:proofErr w:type="gramEnd"/>
      <w:r>
        <w:t xml:space="preserve">   </w:t>
      </w:r>
    </w:p>
    <w:p w14:paraId="2BB974C2" w14:textId="77777777" w:rsidR="00632416" w:rsidRDefault="00632416" w:rsidP="00DD24A5"/>
    <w:p w14:paraId="5611602C" w14:textId="77777777" w:rsidR="00632416" w:rsidRDefault="00632416" w:rsidP="00DD24A5">
      <w:r>
        <w:t xml:space="preserve"> </w:t>
      </w:r>
      <w:r>
        <w:tab/>
      </w:r>
      <w:r>
        <w:tab/>
        <w:t xml:space="preserve">(B) pertinent information and decisions should be effectively disseminated to all interested parties in a timely </w:t>
      </w:r>
      <w:proofErr w:type="gramStart"/>
      <w:r>
        <w:t>manner;</w:t>
      </w:r>
      <w:proofErr w:type="gramEnd"/>
      <w:r>
        <w:t xml:space="preserve">   </w:t>
      </w:r>
    </w:p>
    <w:p w14:paraId="5D24CAB3" w14:textId="77777777" w:rsidR="00632416" w:rsidRDefault="00632416" w:rsidP="00DD24A5"/>
    <w:p w14:paraId="602689A9" w14:textId="77777777" w:rsidR="00632416" w:rsidRDefault="00632416" w:rsidP="00DD24A5">
      <w:r>
        <w:t xml:space="preserve"> </w:t>
      </w:r>
      <w:r>
        <w:tab/>
      </w:r>
      <w:r>
        <w:tab/>
        <w:t xml:space="preserve">(C) the board's regulatory management and allocation decisions will be made in an open process with public </w:t>
      </w:r>
      <w:proofErr w:type="gramStart"/>
      <w:r>
        <w:t>involvement;</w:t>
      </w:r>
      <w:proofErr w:type="gramEnd"/>
      <w:r>
        <w:t xml:space="preserve">   </w:t>
      </w:r>
    </w:p>
    <w:p w14:paraId="4C2DEC47" w14:textId="77777777" w:rsidR="00632416" w:rsidRDefault="00632416" w:rsidP="00DD24A5"/>
    <w:p w14:paraId="792EFFDB" w14:textId="61446175" w:rsidR="00632416" w:rsidRDefault="00632416" w:rsidP="00DD24A5">
      <w:r>
        <w:t xml:space="preserve"> </w:t>
      </w:r>
      <w:r>
        <w:tab/>
      </w:r>
      <w:r>
        <w:tab/>
        <w:t xml:space="preserve">(D) an understanding of the proportion of mortality inflicted on each salmon stock by each user group, should be promoted, and the burden of conservation should be allocated across user groups in a manner consistent with applicable state and federal statutes, including AS 16.05.251(e) and AS 16.05.258; in the absence of a regulatory management plan that otherwise allocates or restricts harvests, and when it is necessary to restrict fisheries on salmon stocks where there are known conservation problems, the burden of conservation shall be shared among all fisheries in close proportion to each fisheries' respective use, consistent with state and federal law;   </w:t>
      </w:r>
    </w:p>
    <w:p w14:paraId="61404BAF" w14:textId="77777777" w:rsidR="00632416" w:rsidRDefault="00632416" w:rsidP="00DD24A5"/>
    <w:p w14:paraId="5097D2FD" w14:textId="77777777" w:rsidR="00632416" w:rsidRDefault="00632416" w:rsidP="00DD24A5">
      <w:r>
        <w:t xml:space="preserve"> </w:t>
      </w:r>
      <w:r>
        <w:tab/>
      </w:r>
      <w:r>
        <w:tab/>
        <w:t xml:space="preserve">(E) the board will work with the commissioner and other agencies as necessary to assure that adequately funded public information and education programs provide timely materials on salmon conservation, including habitat requirements, threats to salmon habitat, the value of salmon and habitat to the public and ecosystem (fish and wildlife), natural variability and population dynamics, the status of salmon stocks and fisheries, and the regulatory process;  </w:t>
      </w:r>
    </w:p>
    <w:p w14:paraId="11824826" w14:textId="77777777" w:rsidR="00632416" w:rsidRDefault="00632416" w:rsidP="00DD24A5"/>
    <w:p w14:paraId="751073D8" w14:textId="77777777" w:rsidR="00632416" w:rsidRDefault="00632416" w:rsidP="00DD24A5">
      <w:r>
        <w:t xml:space="preserve"> </w:t>
      </w:r>
      <w:r>
        <w:tab/>
        <w:t xml:space="preserve">(5) in the face of uncertainty, salmon stocks, fisheries, artificial propagation, and essential habitats shall be managed conservatively as follows:   </w:t>
      </w:r>
    </w:p>
    <w:p w14:paraId="0E48189F" w14:textId="77777777" w:rsidR="00632416" w:rsidRDefault="00632416" w:rsidP="00DD24A5"/>
    <w:p w14:paraId="1D3F1A73" w14:textId="77777777" w:rsidR="00632416" w:rsidRDefault="00632416" w:rsidP="00DD24A5">
      <w:r>
        <w:t xml:space="preserve"> </w:t>
      </w:r>
      <w:r>
        <w:tab/>
      </w:r>
      <w:r>
        <w:tab/>
        <w:t xml:space="preserve">(A) a precautionary approach, involving the application of prudent foresight that </w:t>
      </w:r>
      <w:proofErr w:type="gramStart"/>
      <w:r>
        <w:t>takes into account</w:t>
      </w:r>
      <w:proofErr w:type="gramEnd"/>
      <w:r>
        <w:t xml:space="preserve"> the uncertainties in salmon fisheries and habitat management, the biological, social, cultural, and economic risks, and the need to </w:t>
      </w:r>
      <w:proofErr w:type="gramStart"/>
      <w:r>
        <w:t>take action</w:t>
      </w:r>
      <w:proofErr w:type="gramEnd"/>
      <w:r>
        <w:t xml:space="preserve"> with incomplete knowledge, should be applied to the regulation and control of harvest and other human-induced sources of salmon mortality; a precautionary approach requires   </w:t>
      </w:r>
    </w:p>
    <w:p w14:paraId="5A13C1F0" w14:textId="77777777" w:rsidR="00632416" w:rsidRDefault="00632416" w:rsidP="00DD24A5"/>
    <w:p w14:paraId="0B13FA18" w14:textId="77777777" w:rsidR="00632416" w:rsidRDefault="00632416" w:rsidP="00DD24A5">
      <w:r>
        <w:t xml:space="preserve"> </w:t>
      </w:r>
      <w:r>
        <w:tab/>
      </w:r>
      <w:r>
        <w:tab/>
        <w:t xml:space="preserve"> </w:t>
      </w:r>
      <w:r>
        <w:tab/>
        <w:t xml:space="preserve">(i) consideration of the needs of future generations and avoidance of potentially irreversible </w:t>
      </w:r>
      <w:proofErr w:type="gramStart"/>
      <w:r>
        <w:t>changes;</w:t>
      </w:r>
      <w:proofErr w:type="gramEnd"/>
      <w:r>
        <w:t xml:space="preserve">   </w:t>
      </w:r>
    </w:p>
    <w:p w14:paraId="5532A2B2" w14:textId="77777777" w:rsidR="00632416" w:rsidRDefault="00632416" w:rsidP="00DD24A5"/>
    <w:p w14:paraId="449D9621" w14:textId="77777777" w:rsidR="00632416" w:rsidRDefault="00632416" w:rsidP="00DD24A5">
      <w:r>
        <w:t xml:space="preserve"> </w:t>
      </w:r>
      <w:r>
        <w:tab/>
      </w:r>
      <w:r>
        <w:tab/>
        <w:t xml:space="preserve"> </w:t>
      </w:r>
      <w:r>
        <w:tab/>
        <w:t xml:space="preserve">(ii) prior identification of undesirable outcomes and of measures that will avoid undesirable outcomes or correct them </w:t>
      </w:r>
      <w:proofErr w:type="gramStart"/>
      <w:r>
        <w:t>promptly;</w:t>
      </w:r>
      <w:proofErr w:type="gramEnd"/>
      <w:r>
        <w:t xml:space="preserve">   </w:t>
      </w:r>
    </w:p>
    <w:p w14:paraId="371891DC" w14:textId="77777777" w:rsidR="00632416" w:rsidRDefault="00632416" w:rsidP="00DD24A5"/>
    <w:p w14:paraId="5B2EDBE4" w14:textId="77777777" w:rsidR="00632416" w:rsidRDefault="00632416" w:rsidP="00DD24A5">
      <w:r>
        <w:t xml:space="preserve"> </w:t>
      </w:r>
      <w:r>
        <w:tab/>
      </w:r>
      <w:r>
        <w:tab/>
        <w:t xml:space="preserve"> </w:t>
      </w:r>
      <w:r>
        <w:tab/>
        <w:t xml:space="preserve">(iii) initiation of any necessary corrective measure without delay and prompt achievement of the measure's purpose, on a time scale not exceeding five years, which is approximately the generation time of most salmon </w:t>
      </w:r>
      <w:proofErr w:type="gramStart"/>
      <w:r>
        <w:t>species;</w:t>
      </w:r>
      <w:proofErr w:type="gramEnd"/>
      <w:r>
        <w:t xml:space="preserve">   </w:t>
      </w:r>
    </w:p>
    <w:p w14:paraId="0CD57B92" w14:textId="77777777" w:rsidR="00632416" w:rsidRDefault="00632416" w:rsidP="00DD24A5"/>
    <w:p w14:paraId="36AACBD9" w14:textId="77777777" w:rsidR="00632416" w:rsidRDefault="00632416" w:rsidP="00DD24A5">
      <w:r>
        <w:t xml:space="preserve"> </w:t>
      </w:r>
      <w:r>
        <w:tab/>
      </w:r>
      <w:r>
        <w:tab/>
        <w:t xml:space="preserve"> </w:t>
      </w:r>
      <w:r>
        <w:tab/>
        <w:t xml:space="preserve">(iv) that where the impact of resource use is uncertain, but likely presents a measurable risk to sustained yield, priority should be given to conserving the productive capacity of the </w:t>
      </w:r>
      <w:proofErr w:type="gramStart"/>
      <w:r>
        <w:t>resource;</w:t>
      </w:r>
      <w:proofErr w:type="gramEnd"/>
      <w:r>
        <w:t xml:space="preserve">   </w:t>
      </w:r>
    </w:p>
    <w:p w14:paraId="2D57DAA3" w14:textId="77777777" w:rsidR="00632416" w:rsidRDefault="00632416" w:rsidP="00DD24A5"/>
    <w:p w14:paraId="4662006D" w14:textId="77777777" w:rsidR="00632416" w:rsidRDefault="00632416" w:rsidP="00DD24A5">
      <w:r>
        <w:t xml:space="preserve"> </w:t>
      </w:r>
      <w:r>
        <w:tab/>
      </w:r>
      <w:r>
        <w:tab/>
        <w:t xml:space="preserve"> </w:t>
      </w:r>
      <w:r>
        <w:tab/>
        <w:t xml:space="preserve">(v) appropriate placement of the burden of proof, of adherence to the requirements of this subparagraph, on those plans or ongoing activities that pose a risk or hazard to salmon habitat or </w:t>
      </w:r>
      <w:proofErr w:type="gramStart"/>
      <w:r>
        <w:t>production;</w:t>
      </w:r>
      <w:proofErr w:type="gramEnd"/>
      <w:r>
        <w:t xml:space="preserve">   </w:t>
      </w:r>
    </w:p>
    <w:p w14:paraId="6938CF9D" w14:textId="77777777" w:rsidR="00632416" w:rsidRDefault="00632416" w:rsidP="00DD24A5"/>
    <w:p w14:paraId="3C799801" w14:textId="77777777" w:rsidR="00632416" w:rsidRDefault="00632416" w:rsidP="00DD24A5">
      <w:r>
        <w:t xml:space="preserve"> </w:t>
      </w:r>
      <w:r>
        <w:tab/>
      </w:r>
      <w:r>
        <w:tab/>
        <w:t>(B</w:t>
      </w:r>
      <w:proofErr w:type="gramStart"/>
      <w:r>
        <w:t>) a</w:t>
      </w:r>
      <w:proofErr w:type="gramEnd"/>
      <w:r>
        <w:t xml:space="preserve"> precautionary approach should be applied to the regulation of activities that affect essential salmon habitat.   </w:t>
      </w:r>
    </w:p>
    <w:p w14:paraId="06164DB6" w14:textId="77777777" w:rsidR="00632416" w:rsidRDefault="00632416" w:rsidP="00DD24A5"/>
    <w:p w14:paraId="1AAC8F5D" w14:textId="77777777" w:rsidR="00632416" w:rsidRDefault="00632416" w:rsidP="00DD24A5">
      <w:r>
        <w:t xml:space="preserve">(d) The principles and criteria for sustainable salmon fisheries shall be applied, by the department and the board using the best available information, as follows:   </w:t>
      </w:r>
    </w:p>
    <w:p w14:paraId="746F072F" w14:textId="77777777" w:rsidR="00632416" w:rsidRDefault="00632416" w:rsidP="00DD24A5"/>
    <w:p w14:paraId="14585028" w14:textId="77777777" w:rsidR="00632416" w:rsidRDefault="00632416" w:rsidP="00DD24A5">
      <w:r>
        <w:t xml:space="preserve"> </w:t>
      </w:r>
      <w:r>
        <w:tab/>
        <w:t xml:space="preserve">(1) at regular meetings of the board, the department will, to the extent practicable, provide the board with reports on the status of salmon stocks and salmon fisheries under consideration for regulatory changes, which should include   </w:t>
      </w:r>
    </w:p>
    <w:p w14:paraId="159EC1E6" w14:textId="77777777" w:rsidR="00632416" w:rsidRDefault="00632416" w:rsidP="00DD24A5"/>
    <w:p w14:paraId="434AE289" w14:textId="77777777" w:rsidR="00632416" w:rsidRDefault="00632416" w:rsidP="00DD24A5">
      <w:r>
        <w:t xml:space="preserve"> </w:t>
      </w:r>
      <w:r>
        <w:tab/>
      </w:r>
      <w:r>
        <w:tab/>
        <w:t xml:space="preserve">(A) a stock-by-stock assessment of the extent to which the management of salmon stocks and fisheries is consistent with the principles and criteria contained in the policy under this </w:t>
      </w:r>
      <w:proofErr w:type="gramStart"/>
      <w:r>
        <w:t>section;</w:t>
      </w:r>
      <w:proofErr w:type="gramEnd"/>
      <w:r>
        <w:t xml:space="preserve">   </w:t>
      </w:r>
    </w:p>
    <w:p w14:paraId="285B3551" w14:textId="77777777" w:rsidR="00632416" w:rsidRDefault="00632416" w:rsidP="00DD24A5"/>
    <w:p w14:paraId="3973A881" w14:textId="77777777" w:rsidR="00632416" w:rsidRDefault="00632416" w:rsidP="00DD24A5">
      <w:r>
        <w:t xml:space="preserve"> </w:t>
      </w:r>
      <w:r>
        <w:tab/>
      </w:r>
      <w:r>
        <w:tab/>
        <w:t xml:space="preserve">(B) descriptions of habitat status and any habitat </w:t>
      </w:r>
      <w:proofErr w:type="gramStart"/>
      <w:r>
        <w:t>concerns;</w:t>
      </w:r>
      <w:proofErr w:type="gramEnd"/>
      <w:r>
        <w:t xml:space="preserve">   </w:t>
      </w:r>
    </w:p>
    <w:p w14:paraId="141042BA" w14:textId="77777777" w:rsidR="00632416" w:rsidRDefault="00632416" w:rsidP="00DD24A5"/>
    <w:p w14:paraId="5D209CBB" w14:textId="77777777" w:rsidR="00632416" w:rsidRDefault="00632416" w:rsidP="00DD24A5">
      <w:r>
        <w:lastRenderedPageBreak/>
        <w:t xml:space="preserve"> </w:t>
      </w:r>
      <w:r>
        <w:tab/>
      </w:r>
      <w:r>
        <w:tab/>
        <w:t xml:space="preserve">(C) identification of healthy salmon stocks and sustainable salmon </w:t>
      </w:r>
      <w:proofErr w:type="gramStart"/>
      <w:r>
        <w:t>fisheries;</w:t>
      </w:r>
      <w:proofErr w:type="gramEnd"/>
      <w:r>
        <w:t xml:space="preserve">   </w:t>
      </w:r>
    </w:p>
    <w:p w14:paraId="21BB7E66" w14:textId="77777777" w:rsidR="00632416" w:rsidRDefault="00632416" w:rsidP="00DD24A5"/>
    <w:p w14:paraId="06B60429" w14:textId="77777777" w:rsidR="00632416" w:rsidRDefault="00632416" w:rsidP="00DD24A5">
      <w:r>
        <w:t xml:space="preserve"> </w:t>
      </w:r>
      <w:r>
        <w:tab/>
      </w:r>
      <w:r>
        <w:tab/>
        <w:t xml:space="preserve">(D) identification of any existing salmon escapement goals, or management actions needed to achieve these goals, that may have allocative consequences such as the   </w:t>
      </w:r>
    </w:p>
    <w:p w14:paraId="5C70E63F" w14:textId="77777777" w:rsidR="00632416" w:rsidRDefault="00632416" w:rsidP="00DD24A5"/>
    <w:p w14:paraId="6E405242" w14:textId="77777777" w:rsidR="00632416" w:rsidRDefault="00632416" w:rsidP="00DD24A5">
      <w:r>
        <w:t xml:space="preserve"> </w:t>
      </w:r>
      <w:r>
        <w:tab/>
      </w:r>
      <w:r>
        <w:tab/>
        <w:t xml:space="preserve"> </w:t>
      </w:r>
      <w:r>
        <w:tab/>
        <w:t xml:space="preserve">(i) identification of a new fishery or expanding </w:t>
      </w:r>
      <w:proofErr w:type="gramStart"/>
      <w:r>
        <w:t>fishery;</w:t>
      </w:r>
      <w:proofErr w:type="gramEnd"/>
      <w:r>
        <w:t xml:space="preserve">   </w:t>
      </w:r>
    </w:p>
    <w:p w14:paraId="0FAC360D" w14:textId="77777777" w:rsidR="00632416" w:rsidRDefault="00632416" w:rsidP="00DD24A5"/>
    <w:p w14:paraId="572AD531" w14:textId="77777777" w:rsidR="00632416" w:rsidRDefault="00632416" w:rsidP="00DD24A5">
      <w:r>
        <w:t xml:space="preserve"> </w:t>
      </w:r>
      <w:r>
        <w:tab/>
      </w:r>
      <w:r>
        <w:tab/>
        <w:t xml:space="preserve"> </w:t>
      </w:r>
      <w:r>
        <w:tab/>
        <w:t xml:space="preserve">(ii) identification of any salmon stocks, or populations within stocks, that </w:t>
      </w:r>
      <w:proofErr w:type="gramStart"/>
      <w:r>
        <w:t>present</w:t>
      </w:r>
      <w:proofErr w:type="gramEnd"/>
      <w:r>
        <w:t xml:space="preserve"> a concern related to yield, management, or conservation; and   </w:t>
      </w:r>
    </w:p>
    <w:p w14:paraId="6C52C75C" w14:textId="77777777" w:rsidR="00632416" w:rsidRDefault="00632416" w:rsidP="00DD24A5"/>
    <w:p w14:paraId="43B613D7" w14:textId="77777777" w:rsidR="00632416" w:rsidRDefault="00632416" w:rsidP="00DD24A5">
      <w:r>
        <w:t xml:space="preserve"> </w:t>
      </w:r>
      <w:r>
        <w:tab/>
      </w:r>
      <w:r>
        <w:tab/>
        <w:t xml:space="preserve"> </w:t>
      </w:r>
      <w:r>
        <w:tab/>
        <w:t xml:space="preserve">(iii) description of management and research options to address salmon stock or habitat </w:t>
      </w:r>
      <w:proofErr w:type="gramStart"/>
      <w:r>
        <w:t>concerns;</w:t>
      </w:r>
      <w:proofErr w:type="gramEnd"/>
      <w:r>
        <w:t xml:space="preserve">   </w:t>
      </w:r>
    </w:p>
    <w:p w14:paraId="6C1E0416" w14:textId="77777777" w:rsidR="00632416" w:rsidRDefault="00632416" w:rsidP="00DD24A5"/>
    <w:p w14:paraId="27CC67EF" w14:textId="715C3EC6" w:rsidR="00632416" w:rsidRDefault="00632416" w:rsidP="00DD24A5">
      <w:r>
        <w:t xml:space="preserve"> </w:t>
      </w:r>
      <w:r>
        <w:tab/>
        <w:t>(2)</w:t>
      </w:r>
      <w:r w:rsidR="15090E34">
        <w:t>N</w:t>
      </w:r>
      <w:r>
        <w:t xml:space="preserve"> in response to the department's salmon stock status reports, reports from other resource agencies, and public input, the board will review the management plan, or consider developing a management plan, for each affected salmon fishery or stock; management plans will be based on the principles and criteria contained in this policy and will   </w:t>
      </w:r>
    </w:p>
    <w:p w14:paraId="3586AD35" w14:textId="77777777" w:rsidR="00632416" w:rsidRDefault="00632416" w:rsidP="00DD24A5"/>
    <w:p w14:paraId="50145846" w14:textId="77777777" w:rsidR="00632416" w:rsidRDefault="00632416" w:rsidP="00DD24A5">
      <w:r>
        <w:t xml:space="preserve"> </w:t>
      </w:r>
      <w:r>
        <w:tab/>
      </w:r>
      <w:r>
        <w:tab/>
        <w:t xml:space="preserve">(A) contain goals and measurable and implementable objectives that are reviewed on a regular basis and utilize the best available scientific </w:t>
      </w:r>
      <w:proofErr w:type="gramStart"/>
      <w:r>
        <w:t>information;</w:t>
      </w:r>
      <w:proofErr w:type="gramEnd"/>
      <w:r>
        <w:t xml:space="preserve">   </w:t>
      </w:r>
    </w:p>
    <w:p w14:paraId="75A0C4EB" w14:textId="77777777" w:rsidR="00632416" w:rsidRDefault="00632416" w:rsidP="00DD24A5"/>
    <w:p w14:paraId="698871B3" w14:textId="77777777" w:rsidR="00632416" w:rsidRDefault="00632416" w:rsidP="00DD24A5">
      <w:r>
        <w:t xml:space="preserve"> </w:t>
      </w:r>
      <w:r>
        <w:tab/>
      </w:r>
      <w:r>
        <w:tab/>
        <w:t xml:space="preserve">(B) minimize the adverse effects on salmon habitat caused by </w:t>
      </w:r>
      <w:proofErr w:type="gramStart"/>
      <w:r>
        <w:t>fishing;</w:t>
      </w:r>
      <w:proofErr w:type="gramEnd"/>
      <w:r>
        <w:t xml:space="preserve">   </w:t>
      </w:r>
    </w:p>
    <w:p w14:paraId="45A1494F" w14:textId="77777777" w:rsidR="00632416" w:rsidRDefault="00632416" w:rsidP="00DD24A5"/>
    <w:p w14:paraId="513CB243" w14:textId="77777777" w:rsidR="00632416" w:rsidRDefault="00632416" w:rsidP="00DD24A5">
      <w:r>
        <w:t xml:space="preserve"> </w:t>
      </w:r>
      <w:r>
        <w:tab/>
      </w:r>
      <w:r>
        <w:tab/>
        <w:t xml:space="preserve">(C) protect, restore, and promote the long-term health and sustainability of the salmon fishery and </w:t>
      </w:r>
      <w:proofErr w:type="gramStart"/>
      <w:r>
        <w:t>habitat;</w:t>
      </w:r>
      <w:proofErr w:type="gramEnd"/>
      <w:r>
        <w:t xml:space="preserve">   </w:t>
      </w:r>
    </w:p>
    <w:p w14:paraId="411FCBEC" w14:textId="77777777" w:rsidR="00632416" w:rsidRDefault="00632416" w:rsidP="00DD24A5"/>
    <w:p w14:paraId="33CB9565" w14:textId="77777777" w:rsidR="00632416" w:rsidRDefault="00632416" w:rsidP="00DD24A5">
      <w:r>
        <w:t xml:space="preserve"> </w:t>
      </w:r>
      <w:r>
        <w:tab/>
      </w:r>
      <w:r>
        <w:tab/>
        <w:t xml:space="preserve">(D) prevent overfishing; and   </w:t>
      </w:r>
    </w:p>
    <w:p w14:paraId="3C36D6FA" w14:textId="77777777" w:rsidR="00632416" w:rsidRDefault="00632416" w:rsidP="00DD24A5"/>
    <w:p w14:paraId="71FE25FA" w14:textId="77777777" w:rsidR="00632416" w:rsidRDefault="00632416" w:rsidP="00DD24A5">
      <w:r>
        <w:t xml:space="preserve"> </w:t>
      </w:r>
      <w:r>
        <w:tab/>
      </w:r>
      <w:r>
        <w:tab/>
        <w:t xml:space="preserve">(E) provide conservation and management measures that are necessary and appropriate to promote maximum or optimum sustained yield of the fishery </w:t>
      </w:r>
      <w:proofErr w:type="gramStart"/>
      <w:r>
        <w:t>resource;</w:t>
      </w:r>
      <w:proofErr w:type="gramEnd"/>
      <w:r>
        <w:t xml:space="preserve">   </w:t>
      </w:r>
    </w:p>
    <w:p w14:paraId="33374A8D" w14:textId="77777777" w:rsidR="00632416" w:rsidRDefault="00632416" w:rsidP="00DD24A5"/>
    <w:p w14:paraId="0B3F8DB9" w14:textId="77777777" w:rsidR="00632416" w:rsidRDefault="00632416" w:rsidP="00DD24A5">
      <w:r>
        <w:t xml:space="preserve"> </w:t>
      </w:r>
      <w:r>
        <w:tab/>
        <w:t xml:space="preserve">(3) in the course of review of the salmon stock status reports and management plans described in (1) and (2) of this subsection, the board, in consultation with the department, will determine if any new fisheries or expanding fisheries, stock yield concerns, stock management concerns, or stock conservation concerns exist; if so, the board will, as appropriate, amend or develop salmon fishery management plans to address these concerns; the extent of regulatory action, if any, should be commensurate with the level of concerns and range from milder to stronger as concerns range from new and expanding salmon fisheries through yield concerns, management concerns, and conservation concerns;   </w:t>
      </w:r>
    </w:p>
    <w:p w14:paraId="6BB79DED" w14:textId="77777777" w:rsidR="00632416" w:rsidRDefault="00632416" w:rsidP="00DD24A5"/>
    <w:p w14:paraId="7AA60BD8" w14:textId="77777777" w:rsidR="00632416" w:rsidRDefault="00632416" w:rsidP="00DD24A5">
      <w:r>
        <w:t xml:space="preserve"> </w:t>
      </w:r>
      <w:r>
        <w:tab/>
        <w:t xml:space="preserve">(4) in association with the appropriate management plan, the department and the board will, as appropriate, collaborate in the development and periodic review of an </w:t>
      </w:r>
      <w:r>
        <w:lastRenderedPageBreak/>
        <w:t xml:space="preserve">action plan for any new or expanding salmon fisheries, or stocks of concern; action plans should contain goals, measurable and implementable objectives, and provisions, including   </w:t>
      </w:r>
    </w:p>
    <w:p w14:paraId="4CF3EE2A" w14:textId="77777777" w:rsidR="00632416" w:rsidRDefault="00632416" w:rsidP="00DD24A5"/>
    <w:p w14:paraId="3F3A2B6C" w14:textId="77777777" w:rsidR="00632416" w:rsidRDefault="00632416" w:rsidP="00DD24A5">
      <w:r>
        <w:t xml:space="preserve"> </w:t>
      </w:r>
      <w:r>
        <w:tab/>
      </w:r>
      <w:r>
        <w:tab/>
        <w:t xml:space="preserve">(A) measures required to restore and protect salmon habitat, including necessary coordination with other agencies and </w:t>
      </w:r>
      <w:proofErr w:type="gramStart"/>
      <w:r>
        <w:t>organizations;</w:t>
      </w:r>
      <w:proofErr w:type="gramEnd"/>
      <w:r>
        <w:t xml:space="preserve">   </w:t>
      </w:r>
    </w:p>
    <w:p w14:paraId="70D82180" w14:textId="77777777" w:rsidR="00632416" w:rsidRDefault="00632416" w:rsidP="00DD24A5"/>
    <w:p w14:paraId="04A1B6D1" w14:textId="77777777" w:rsidR="00632416" w:rsidRDefault="00632416" w:rsidP="00DD24A5">
      <w:r>
        <w:t xml:space="preserve"> </w:t>
      </w:r>
      <w:r>
        <w:tab/>
      </w:r>
      <w:r>
        <w:tab/>
        <w:t xml:space="preserve">(B) identification of salmon stock or population rebuilding goals and </w:t>
      </w:r>
      <w:proofErr w:type="gramStart"/>
      <w:r>
        <w:t>objectives;</w:t>
      </w:r>
      <w:proofErr w:type="gramEnd"/>
      <w:r>
        <w:t xml:space="preserve">   </w:t>
      </w:r>
    </w:p>
    <w:p w14:paraId="51706C22" w14:textId="77777777" w:rsidR="00632416" w:rsidRDefault="00632416" w:rsidP="00DD24A5"/>
    <w:p w14:paraId="49CC4098" w14:textId="77777777" w:rsidR="00632416" w:rsidRDefault="00632416" w:rsidP="00DD24A5">
      <w:r>
        <w:t xml:space="preserve"> </w:t>
      </w:r>
      <w:r>
        <w:tab/>
      </w:r>
      <w:r>
        <w:tab/>
        <w:t xml:space="preserve">(C) fishery management actions needed to achieve rebuilding goals and objectives, in proportion to each fishery's use of, and hazards posed to, a salmon </w:t>
      </w:r>
      <w:proofErr w:type="gramStart"/>
      <w:r>
        <w:t>stock;</w:t>
      </w:r>
      <w:proofErr w:type="gramEnd"/>
      <w:r>
        <w:t xml:space="preserve">   </w:t>
      </w:r>
    </w:p>
    <w:p w14:paraId="3CE3D55D" w14:textId="77777777" w:rsidR="00632416" w:rsidRDefault="00632416" w:rsidP="00DD24A5"/>
    <w:p w14:paraId="5BDECD89" w14:textId="77777777" w:rsidR="00632416" w:rsidRDefault="00632416" w:rsidP="00DD24A5">
      <w:r>
        <w:t xml:space="preserve"> </w:t>
      </w:r>
      <w:r>
        <w:tab/>
      </w:r>
      <w:r>
        <w:tab/>
        <w:t xml:space="preserve">(D) descriptions of new or expanding salmon fisheries, management concern, yield concern, or conservation concern; and   </w:t>
      </w:r>
    </w:p>
    <w:p w14:paraId="0164B123" w14:textId="77777777" w:rsidR="00632416" w:rsidRDefault="00632416" w:rsidP="00DD24A5"/>
    <w:p w14:paraId="18F7BDAF" w14:textId="77777777" w:rsidR="00632416" w:rsidRDefault="00632416" w:rsidP="00DD24A5">
      <w:r>
        <w:t xml:space="preserve"> </w:t>
      </w:r>
      <w:r>
        <w:tab/>
      </w:r>
      <w:r>
        <w:tab/>
        <w:t xml:space="preserve">(E) performance measures appropriate for monitoring and gauging the effectiveness of the action plan that are derived from the principles and criteria contained in this </w:t>
      </w:r>
      <w:proofErr w:type="gramStart"/>
      <w:r>
        <w:t>policy;</w:t>
      </w:r>
      <w:proofErr w:type="gramEnd"/>
      <w:r>
        <w:t xml:space="preserve">   </w:t>
      </w:r>
    </w:p>
    <w:p w14:paraId="454BDCDD" w14:textId="77777777" w:rsidR="00632416" w:rsidRDefault="00632416" w:rsidP="00DD24A5"/>
    <w:p w14:paraId="4BC7BC16" w14:textId="77777777" w:rsidR="00632416" w:rsidRDefault="00632416" w:rsidP="00DD24A5">
      <w:r>
        <w:t xml:space="preserve"> </w:t>
      </w:r>
      <w:r>
        <w:tab/>
        <w:t xml:space="preserve">(5) each action plan will include a research plan as necessary to provide information to address concerns; research needs and priorities will be evaluated periodically, based on the effectiveness of the monitoring described in (4) of this </w:t>
      </w:r>
      <w:proofErr w:type="gramStart"/>
      <w:r>
        <w:t>subsection;</w:t>
      </w:r>
      <w:proofErr w:type="gramEnd"/>
      <w:r>
        <w:t xml:space="preserve">   </w:t>
      </w:r>
    </w:p>
    <w:p w14:paraId="0D917C4A" w14:textId="77777777" w:rsidR="00632416" w:rsidRDefault="00632416" w:rsidP="00DD24A5"/>
    <w:p w14:paraId="0DCBE964" w14:textId="77777777" w:rsidR="00632416" w:rsidRDefault="00632416" w:rsidP="00DD24A5">
      <w:r>
        <w:t xml:space="preserve"> </w:t>
      </w:r>
      <w:r>
        <w:tab/>
        <w:t xml:space="preserve">(6) where actions needed to regulate human activities that affect salmon and salmon's habitat that are outside the authority of the department or the board, the department or board shall correspond with the relevant authority, including the governor, relevant boards and commissions, commissioners, and chairs of appropriate legislative committees, to describe the issue and recommend appropriate action.   </w:t>
      </w:r>
    </w:p>
    <w:p w14:paraId="490B00B8" w14:textId="77777777" w:rsidR="00632416" w:rsidRDefault="00632416" w:rsidP="00DD24A5"/>
    <w:p w14:paraId="6F6E2455" w14:textId="77777777" w:rsidR="00632416" w:rsidRDefault="00632416" w:rsidP="00DD24A5">
      <w:proofErr w:type="gramStart"/>
      <w:r>
        <w:t>(e) Nothing</w:t>
      </w:r>
      <w:proofErr w:type="gramEnd"/>
      <w:r>
        <w:t xml:space="preserve"> in the policy under this section is intended to expand, reduce, or be inconsistent with, the statutory regulatory authority of the board, the department, or other state agencies with regulatory authority that impacts the fishery resources of the state.   </w:t>
      </w:r>
    </w:p>
    <w:p w14:paraId="6C6C8811" w14:textId="77777777" w:rsidR="00632416" w:rsidRDefault="00632416" w:rsidP="00DD24A5"/>
    <w:p w14:paraId="771F8AE1" w14:textId="77777777" w:rsidR="00632416" w:rsidRDefault="00632416" w:rsidP="00DD24A5">
      <w:r>
        <w:t xml:space="preserve">(f) In this section, and in implementing this policy,   </w:t>
      </w:r>
    </w:p>
    <w:p w14:paraId="314660E2" w14:textId="77777777" w:rsidR="00632416" w:rsidRDefault="00632416" w:rsidP="00DD24A5"/>
    <w:p w14:paraId="23348AE6" w14:textId="77777777" w:rsidR="00632416" w:rsidRDefault="00632416" w:rsidP="00DD24A5">
      <w:r>
        <w:t xml:space="preserve"> </w:t>
      </w:r>
      <w:r>
        <w:tab/>
        <w:t xml:space="preserve">(1) "allocation" means the granting of specific harvest privileges, usually by regulation, among or between various user groups; "allocation" includes quotas, time periods, area restrictions, percentage sharing of stocks, and other management measures providing or limiting harvest </w:t>
      </w:r>
      <w:proofErr w:type="gramStart"/>
      <w:r>
        <w:t>opportunity;</w:t>
      </w:r>
      <w:proofErr w:type="gramEnd"/>
      <w:r>
        <w:t xml:space="preserve">   </w:t>
      </w:r>
    </w:p>
    <w:p w14:paraId="607B54A7" w14:textId="77777777" w:rsidR="00632416" w:rsidRDefault="00632416" w:rsidP="00DD24A5"/>
    <w:p w14:paraId="48E50DD3" w14:textId="05CFEC8F" w:rsidR="00632416" w:rsidRDefault="00632416" w:rsidP="00DD24A5">
      <w:r>
        <w:t xml:space="preserve"> </w:t>
      </w:r>
      <w:r>
        <w:tab/>
        <w:t xml:space="preserve">(2) "allocation criteria" means the factors set out in AS 16.05.251(e) considered by the board as appropriate to </w:t>
      </w:r>
      <w:proofErr w:type="gramStart"/>
      <w:r>
        <w:t>particular allocation</w:t>
      </w:r>
      <w:proofErr w:type="gramEnd"/>
      <w:r>
        <w:t xml:space="preserve"> decisions under 5 AAC 39.205, 5 AAC 75.017, and 5 AAC </w:t>
      </w:r>
      <w:proofErr w:type="gramStart"/>
      <w:r>
        <w:t>77.007;</w:t>
      </w:r>
      <w:proofErr w:type="gramEnd"/>
      <w:r>
        <w:t xml:space="preserve">   </w:t>
      </w:r>
    </w:p>
    <w:p w14:paraId="2016E2F6" w14:textId="77777777" w:rsidR="00632416" w:rsidRDefault="00632416" w:rsidP="00DD24A5"/>
    <w:p w14:paraId="3ECF60C4" w14:textId="77777777" w:rsidR="00632416" w:rsidRDefault="00632416" w:rsidP="00DD24A5">
      <w:r>
        <w:lastRenderedPageBreak/>
        <w:t xml:space="preserve"> </w:t>
      </w:r>
      <w:r>
        <w:tab/>
        <w:t xml:space="preserve">(3) "biological escapement goal" or "(BEG)" means the escapement that provides the greatest potential for maximum sustained yield; BEG will be the primary management objective for the escapement unless an optimal escapement or </w:t>
      </w:r>
      <w:proofErr w:type="spellStart"/>
      <w:r>
        <w:t>inriver</w:t>
      </w:r>
      <w:proofErr w:type="spellEnd"/>
      <w:r>
        <w:t xml:space="preserve"> run goal has been adopted; BEG will be developed from the best available biological information, and should be scientifically defensible on the basis of available biological information; BEG will be determined by the department and will be expressed as a range based on factors such as salmon stock productivity and data uncertainty; the department will seek to maintain evenly distributed salmon escapements within the bounds of a BEG;   </w:t>
      </w:r>
    </w:p>
    <w:p w14:paraId="49C6DE92" w14:textId="77777777" w:rsidR="00632416" w:rsidRDefault="00632416" w:rsidP="00DD24A5"/>
    <w:p w14:paraId="7C97E0F8" w14:textId="77777777" w:rsidR="00632416" w:rsidRDefault="00632416" w:rsidP="00DD24A5">
      <w:r>
        <w:t xml:space="preserve"> </w:t>
      </w:r>
      <w:r>
        <w:tab/>
        <w:t xml:space="preserve">(4) "burden of conservation" means the restrictions imposed by the board or department upon various users in order to achieve escapement, rebuild, or in some other way conserve a specific salmon stock or group of stocks; this burden, in the absence of a salmon fishery management plan, will be generally applied to users in close proportion to the users' respective harvest of the salmon stock;   </w:t>
      </w:r>
    </w:p>
    <w:p w14:paraId="03C1B097" w14:textId="77777777" w:rsidR="00632416" w:rsidRDefault="00632416" w:rsidP="00DD24A5"/>
    <w:p w14:paraId="5666A900" w14:textId="77777777" w:rsidR="00632416" w:rsidRDefault="00632416" w:rsidP="00DD24A5">
      <w:r>
        <w:t xml:space="preserve"> </w:t>
      </w:r>
      <w:r>
        <w:tab/>
        <w:t xml:space="preserve">(5) "chronic inability" means the continuing or anticipated inability to meet escapement thresholds over a </w:t>
      </w:r>
      <w:proofErr w:type="gramStart"/>
      <w:r>
        <w:t>four to five year</w:t>
      </w:r>
      <w:proofErr w:type="gramEnd"/>
      <w:r>
        <w:t xml:space="preserve"> period, which is approximately the generation time of most salmon </w:t>
      </w:r>
      <w:proofErr w:type="gramStart"/>
      <w:r>
        <w:t>species;</w:t>
      </w:r>
      <w:proofErr w:type="gramEnd"/>
      <w:r>
        <w:t xml:space="preserve">   </w:t>
      </w:r>
    </w:p>
    <w:p w14:paraId="0E201EC8" w14:textId="77777777" w:rsidR="00632416" w:rsidRDefault="00632416" w:rsidP="00DD24A5"/>
    <w:p w14:paraId="6E1C866C" w14:textId="77777777" w:rsidR="00632416" w:rsidRDefault="00632416" w:rsidP="00DD24A5">
      <w:r>
        <w:t xml:space="preserve"> </w:t>
      </w:r>
      <w:r>
        <w:tab/>
        <w:t xml:space="preserve">(6) "conservation concern" means concern arising from a chronic inability, despite the use of specific management measures, to maintain escapements for a stock above a sustained escapement threshold (SET); a conservation concern is more severe than a management </w:t>
      </w:r>
      <w:proofErr w:type="gramStart"/>
      <w:r>
        <w:t>concern;</w:t>
      </w:r>
      <w:proofErr w:type="gramEnd"/>
      <w:r>
        <w:t xml:space="preserve">   </w:t>
      </w:r>
    </w:p>
    <w:p w14:paraId="42AAEE95" w14:textId="77777777" w:rsidR="00632416" w:rsidRDefault="00632416" w:rsidP="00DD24A5"/>
    <w:p w14:paraId="4C474A9E" w14:textId="77777777" w:rsidR="00632416" w:rsidRDefault="00632416" w:rsidP="00DD24A5">
      <w:r>
        <w:t xml:space="preserve"> </w:t>
      </w:r>
      <w:r>
        <w:tab/>
        <w:t xml:space="preserve">(7) "depleted salmon stock" means a salmon stock for which there is a conservation </w:t>
      </w:r>
      <w:proofErr w:type="gramStart"/>
      <w:r>
        <w:t>concern;</w:t>
      </w:r>
      <w:proofErr w:type="gramEnd"/>
      <w:r>
        <w:t xml:space="preserve">   </w:t>
      </w:r>
    </w:p>
    <w:p w14:paraId="2044EC38" w14:textId="77777777" w:rsidR="00632416" w:rsidRDefault="00632416" w:rsidP="00DD24A5"/>
    <w:p w14:paraId="002DB6E9" w14:textId="77777777" w:rsidR="00632416" w:rsidRDefault="00632416" w:rsidP="00DD24A5">
      <w:r>
        <w:t xml:space="preserve"> </w:t>
      </w:r>
      <w:r>
        <w:tab/>
        <w:t xml:space="preserve">(8) "diversity", in a biological context, means the range of </w:t>
      </w:r>
      <w:proofErr w:type="gramStart"/>
      <w:r>
        <w:t>variation</w:t>
      </w:r>
      <w:proofErr w:type="gramEnd"/>
      <w:r>
        <w:t xml:space="preserve"> exhibited within any level of organization, such as among genotypes within a salmon population, among populations within a salmon stock, among salmon stocks within a species, among salmon species within a community, or among communities within an </w:t>
      </w:r>
      <w:proofErr w:type="gramStart"/>
      <w:r>
        <w:t>ecosystem;</w:t>
      </w:r>
      <w:proofErr w:type="gramEnd"/>
      <w:r>
        <w:t xml:space="preserve">   </w:t>
      </w:r>
    </w:p>
    <w:p w14:paraId="385ED698" w14:textId="77777777" w:rsidR="00632416" w:rsidRDefault="00632416" w:rsidP="00DD24A5"/>
    <w:p w14:paraId="0B7D4EDC" w14:textId="77777777" w:rsidR="00632416" w:rsidRDefault="00632416" w:rsidP="00DD24A5">
      <w:r>
        <w:t xml:space="preserve"> </w:t>
      </w:r>
      <w:r>
        <w:tab/>
        <w:t xml:space="preserve">(9) "enhanced salmon stock" means a stock of salmon that is undergoing specific manipulation, such as hatchery augmentation or lake fertilization, to enhance its productivity above the level that would naturally occur; "enhanced salmon stock" includes an introduced stock, where no wild salmon stock had occurred before, or a wild salmon stock undergoing manipulation, but does not include a salmon stock undergoing rehabilitation, which is intended to restore a salmon stock's productivity to a higher natural level;   </w:t>
      </w:r>
    </w:p>
    <w:p w14:paraId="7CDC6E69" w14:textId="77777777" w:rsidR="00632416" w:rsidRDefault="00632416" w:rsidP="00DD24A5"/>
    <w:p w14:paraId="69DBEF68" w14:textId="77777777" w:rsidR="00632416" w:rsidRDefault="00632416" w:rsidP="00DD24A5">
      <w:r>
        <w:t xml:space="preserve"> </w:t>
      </w:r>
      <w:r>
        <w:tab/>
        <w:t xml:space="preserve">(10) "escapement" means the annual estimated size of the spawning salmon stock; quality of the escapement may be determined not only by numbers of spawners, but also by factors such as sex ratio, age composition, temporal entry into the system, and spatial distribution within the salmon spawning </w:t>
      </w:r>
      <w:proofErr w:type="gramStart"/>
      <w:r>
        <w:t>habitat;</w:t>
      </w:r>
      <w:proofErr w:type="gramEnd"/>
      <w:r>
        <w:t xml:space="preserve">   </w:t>
      </w:r>
    </w:p>
    <w:p w14:paraId="00056689" w14:textId="77777777" w:rsidR="00632416" w:rsidRDefault="00632416" w:rsidP="00DD24A5"/>
    <w:p w14:paraId="3966E3BA" w14:textId="77777777" w:rsidR="00632416" w:rsidRDefault="00632416" w:rsidP="00DD24A5">
      <w:r>
        <w:lastRenderedPageBreak/>
        <w:t xml:space="preserve"> </w:t>
      </w:r>
      <w:r>
        <w:tab/>
        <w:t xml:space="preserve">(11) "expanding fishery" means a salmon fishery in which effective harvesting effort has recently increased significantly beyond historical levels and where the increase has not resulted from natural fluctuations in salmon </w:t>
      </w:r>
      <w:proofErr w:type="gramStart"/>
      <w:r>
        <w:t>abundance;</w:t>
      </w:r>
      <w:proofErr w:type="gramEnd"/>
      <w:r>
        <w:t xml:space="preserve">   </w:t>
      </w:r>
    </w:p>
    <w:p w14:paraId="683E8381" w14:textId="77777777" w:rsidR="00632416" w:rsidRDefault="00632416" w:rsidP="00DD24A5"/>
    <w:p w14:paraId="7D946CBA" w14:textId="77777777" w:rsidR="00632416" w:rsidRDefault="00632416" w:rsidP="00DD24A5">
      <w:r>
        <w:t xml:space="preserve"> </w:t>
      </w:r>
      <w:r>
        <w:tab/>
        <w:t xml:space="preserve">(12) "expected yields" mean levels at or near the lower range of recent historic harvests if they are deemed </w:t>
      </w:r>
      <w:proofErr w:type="gramStart"/>
      <w:r>
        <w:t>sustainable;</w:t>
      </w:r>
      <w:proofErr w:type="gramEnd"/>
      <w:r>
        <w:t xml:space="preserve">   </w:t>
      </w:r>
    </w:p>
    <w:p w14:paraId="497F6267" w14:textId="77777777" w:rsidR="00632416" w:rsidRDefault="00632416" w:rsidP="00DD24A5"/>
    <w:p w14:paraId="7DF29F8E" w14:textId="77777777" w:rsidR="00632416" w:rsidRDefault="00632416" w:rsidP="00DD24A5">
      <w:r>
        <w:t xml:space="preserve"> </w:t>
      </w:r>
      <w:r>
        <w:tab/>
        <w:t xml:space="preserve">(13) "genetic" means those characteristics (genotypic) of an individual or group of salmon that are expressed genetically, such as allele frequencies or other genetic </w:t>
      </w:r>
      <w:proofErr w:type="gramStart"/>
      <w:r>
        <w:t>markers;</w:t>
      </w:r>
      <w:proofErr w:type="gramEnd"/>
      <w:r>
        <w:t xml:space="preserve">   </w:t>
      </w:r>
    </w:p>
    <w:p w14:paraId="2FC8C79E" w14:textId="77777777" w:rsidR="00632416" w:rsidRDefault="00632416" w:rsidP="00DD24A5"/>
    <w:p w14:paraId="55C27A7C" w14:textId="77777777" w:rsidR="00632416" w:rsidRDefault="00632416" w:rsidP="00DD24A5">
      <w:r>
        <w:t xml:space="preserve"> </w:t>
      </w:r>
      <w:r>
        <w:tab/>
        <w:t xml:space="preserve">(14) "habitat concern" means the degradation of salmon habitat that results in, or can be anticipated to result in, impacts leading to yield, management, or conservation </w:t>
      </w:r>
      <w:proofErr w:type="gramStart"/>
      <w:r>
        <w:t>concerns;</w:t>
      </w:r>
      <w:proofErr w:type="gramEnd"/>
      <w:r>
        <w:t xml:space="preserve">   </w:t>
      </w:r>
    </w:p>
    <w:p w14:paraId="13BC6795" w14:textId="77777777" w:rsidR="00632416" w:rsidRDefault="00632416" w:rsidP="00DD24A5"/>
    <w:p w14:paraId="754CF9DC" w14:textId="77777777" w:rsidR="00632416" w:rsidRDefault="00632416" w:rsidP="00DD24A5">
      <w:r>
        <w:t xml:space="preserve"> </w:t>
      </w:r>
      <w:r>
        <w:tab/>
        <w:t xml:space="preserve">(15) "harvestable surplus" means the number of salmon from a stock's annual run that is surplus to escapement needs and can reasonably be made available for </w:t>
      </w:r>
      <w:proofErr w:type="gramStart"/>
      <w:r>
        <w:t>harvest;</w:t>
      </w:r>
      <w:proofErr w:type="gramEnd"/>
      <w:r>
        <w:t xml:space="preserve">   </w:t>
      </w:r>
    </w:p>
    <w:p w14:paraId="7DB4862A" w14:textId="77777777" w:rsidR="00632416" w:rsidRDefault="00632416" w:rsidP="00DD24A5"/>
    <w:p w14:paraId="41DF9656" w14:textId="77777777" w:rsidR="00632416" w:rsidRDefault="00632416" w:rsidP="00DD24A5">
      <w:r>
        <w:t xml:space="preserve"> </w:t>
      </w:r>
      <w:r>
        <w:tab/>
        <w:t xml:space="preserve">(16) "healthy salmon stock" means a stock of salmon that has annual runs typically of a size to meet escapement goals and a potential harvestable surplus to support optimum or maximum sustained </w:t>
      </w:r>
      <w:proofErr w:type="gramStart"/>
      <w:r>
        <w:t>yield;</w:t>
      </w:r>
      <w:proofErr w:type="gramEnd"/>
      <w:r>
        <w:t xml:space="preserve">   </w:t>
      </w:r>
    </w:p>
    <w:p w14:paraId="791E8DAB" w14:textId="77777777" w:rsidR="00632416" w:rsidRDefault="00632416" w:rsidP="00DD24A5"/>
    <w:p w14:paraId="68E109CF" w14:textId="77777777" w:rsidR="00632416" w:rsidRDefault="00632416" w:rsidP="00DD24A5">
      <w:r>
        <w:t xml:space="preserve"> </w:t>
      </w:r>
      <w:r>
        <w:tab/>
        <w:t xml:space="preserve">(17) "incidental harvest" means the harvest of fish, or other species, that is captured in addition to the target species of a </w:t>
      </w:r>
      <w:proofErr w:type="gramStart"/>
      <w:r>
        <w:t>fishery;</w:t>
      </w:r>
      <w:proofErr w:type="gramEnd"/>
      <w:r>
        <w:t xml:space="preserve">   </w:t>
      </w:r>
    </w:p>
    <w:p w14:paraId="31E3147E" w14:textId="77777777" w:rsidR="00632416" w:rsidRDefault="00632416" w:rsidP="00DD24A5"/>
    <w:p w14:paraId="22C11EFC" w14:textId="77777777" w:rsidR="00632416" w:rsidRDefault="00632416" w:rsidP="00DD24A5">
      <w:r>
        <w:t xml:space="preserve"> </w:t>
      </w:r>
      <w:r>
        <w:tab/>
        <w:t xml:space="preserve">(18) "incidental mortality" means the mortality imposed on a salmon stock outside of directed fishing, and mortality caused by incidental harvests, interaction with fishing gear, habitat degradation, and other human-related </w:t>
      </w:r>
      <w:proofErr w:type="gramStart"/>
      <w:r>
        <w:t>activities;</w:t>
      </w:r>
      <w:proofErr w:type="gramEnd"/>
      <w:r>
        <w:t xml:space="preserve">   </w:t>
      </w:r>
    </w:p>
    <w:p w14:paraId="39D91515" w14:textId="77777777" w:rsidR="00632416" w:rsidRDefault="00632416" w:rsidP="00DD24A5"/>
    <w:p w14:paraId="5428392D" w14:textId="77777777" w:rsidR="00632416" w:rsidRDefault="00632416" w:rsidP="00DD24A5">
      <w:r>
        <w:t xml:space="preserve"> </w:t>
      </w:r>
      <w:r>
        <w:tab/>
        <w:t>(19) "</w:t>
      </w:r>
      <w:proofErr w:type="spellStart"/>
      <w:r>
        <w:t>inriver</w:t>
      </w:r>
      <w:proofErr w:type="spellEnd"/>
      <w:r>
        <w:t xml:space="preserve"> run goal" means a specific management objective for salmon stocks that are subject to harvest upstream of the point where escapement is estimated; the </w:t>
      </w:r>
      <w:proofErr w:type="spellStart"/>
      <w:r>
        <w:t>inriver</w:t>
      </w:r>
      <w:proofErr w:type="spellEnd"/>
      <w:r>
        <w:t xml:space="preserve"> run goal will be set in regulation by the board and is comprised of the SEG, BEG, or OEG, plus specific allocations to </w:t>
      </w:r>
      <w:proofErr w:type="spellStart"/>
      <w:r>
        <w:t>inriver</w:t>
      </w:r>
      <w:proofErr w:type="spellEnd"/>
      <w:r>
        <w:t xml:space="preserve"> </w:t>
      </w:r>
      <w:proofErr w:type="gramStart"/>
      <w:r>
        <w:t>fisheries;</w:t>
      </w:r>
      <w:proofErr w:type="gramEnd"/>
      <w:r>
        <w:t xml:space="preserve">   </w:t>
      </w:r>
    </w:p>
    <w:p w14:paraId="250D4BE4" w14:textId="77777777" w:rsidR="00632416" w:rsidRDefault="00632416" w:rsidP="00DD24A5"/>
    <w:p w14:paraId="4400FFDE" w14:textId="77777777" w:rsidR="00632416" w:rsidRDefault="00632416" w:rsidP="00DD24A5">
      <w:r>
        <w:t xml:space="preserve"> </w:t>
      </w:r>
      <w:r>
        <w:tab/>
        <w:t xml:space="preserve">(20) "introduced stock" means a stock of salmon that has been introduced to an area, or portion of an area, where that stock had not previously occurred; an "introduced salmon stock" includes a salmon stock undergoing continued enhancement, or a salmon stock that is left to sustain itself with no additional </w:t>
      </w:r>
      <w:proofErr w:type="gramStart"/>
      <w:r>
        <w:t>manipulation;</w:t>
      </w:r>
      <w:proofErr w:type="gramEnd"/>
      <w:r>
        <w:t xml:space="preserve">   </w:t>
      </w:r>
    </w:p>
    <w:p w14:paraId="3653FF17" w14:textId="77777777" w:rsidR="00632416" w:rsidRDefault="00632416" w:rsidP="00DD24A5"/>
    <w:p w14:paraId="56F168FA" w14:textId="77777777" w:rsidR="00632416" w:rsidRDefault="00632416" w:rsidP="00DD24A5">
      <w:r>
        <w:t xml:space="preserve"> </w:t>
      </w:r>
      <w:r>
        <w:tab/>
        <w:t xml:space="preserve">(21) "management concern" means a concern arising from a chronic inability, despite use of specific management measures, to maintain escapements for a salmon stock within the bounds of the SEG, BEG, OEG, or other specified management objectives for the fishery; a management concern is not as severe as a conservation </w:t>
      </w:r>
      <w:proofErr w:type="gramStart"/>
      <w:r>
        <w:t>concern;</w:t>
      </w:r>
      <w:proofErr w:type="gramEnd"/>
      <w:r>
        <w:t xml:space="preserve">   </w:t>
      </w:r>
    </w:p>
    <w:p w14:paraId="0B044D09" w14:textId="77777777" w:rsidR="00632416" w:rsidRDefault="00632416" w:rsidP="00DD24A5"/>
    <w:p w14:paraId="75A64DDB" w14:textId="77777777" w:rsidR="00632416" w:rsidRDefault="00632416" w:rsidP="00DD24A5">
      <w:r>
        <w:t xml:space="preserve"> </w:t>
      </w:r>
      <w:r>
        <w:tab/>
        <w:t xml:space="preserve">(22) "maximum sustained yield" or "(MSY)" means the greatest average annual yield from a salmon stock; in practice, MSY is achieved when a level of escapement is </w:t>
      </w:r>
      <w:r>
        <w:lastRenderedPageBreak/>
        <w:t xml:space="preserve">maintained within a specific range on an annual basis, regardless of annual run strength; the achievement of MSY requires a high degree of management precision and scientific information regarding the relationship between salmon escapement and subsequent return; the concept of MSY should be interpreted in a broad ecosystem context to take into account species interactions, environmental changes, an array of ecosystem goods and services, and scientific uncertainty;   </w:t>
      </w:r>
    </w:p>
    <w:p w14:paraId="629F2B31" w14:textId="77777777" w:rsidR="00632416" w:rsidRDefault="00632416" w:rsidP="00DD24A5"/>
    <w:p w14:paraId="28B2670D" w14:textId="77777777" w:rsidR="00632416" w:rsidRDefault="00632416" w:rsidP="00DD24A5">
      <w:r>
        <w:t xml:space="preserve"> </w:t>
      </w:r>
      <w:r>
        <w:tab/>
        <w:t xml:space="preserve">(23) "mixed stock fishery" means a fishery that harvests fish from a mixture of </w:t>
      </w:r>
      <w:proofErr w:type="gramStart"/>
      <w:r>
        <w:t>stocks;</w:t>
      </w:r>
      <w:proofErr w:type="gramEnd"/>
      <w:r>
        <w:t xml:space="preserve">   </w:t>
      </w:r>
    </w:p>
    <w:p w14:paraId="217308D2" w14:textId="77777777" w:rsidR="00632416" w:rsidRDefault="00632416" w:rsidP="00DD24A5"/>
    <w:p w14:paraId="3F017D9C" w14:textId="77777777" w:rsidR="00632416" w:rsidRDefault="00632416" w:rsidP="00DD24A5">
      <w:r>
        <w:t xml:space="preserve"> </w:t>
      </w:r>
      <w:r>
        <w:tab/>
        <w:t xml:space="preserve">(24) "new fishery" means a fishery that new units of effort or expansion of existing effort toward new species, areas, or time periods, results in harvest patterns substantially different from those in previous years, and the difference is not exclusively the result of natural fluctuations in fish </w:t>
      </w:r>
      <w:proofErr w:type="gramStart"/>
      <w:r>
        <w:t>abundance;</w:t>
      </w:r>
      <w:proofErr w:type="gramEnd"/>
      <w:r>
        <w:t xml:space="preserve">   </w:t>
      </w:r>
    </w:p>
    <w:p w14:paraId="2CBE45BD" w14:textId="77777777" w:rsidR="00632416" w:rsidRDefault="00632416" w:rsidP="00DD24A5"/>
    <w:p w14:paraId="5498AF02" w14:textId="77777777" w:rsidR="00632416" w:rsidRDefault="00632416" w:rsidP="00DD24A5">
      <w:r>
        <w:t xml:space="preserve"> </w:t>
      </w:r>
      <w:r>
        <w:tab/>
        <w:t xml:space="preserve">(25) "optimal escapement goal" or "(OEG)" means a specific management objective for salmon escapement that considers biological and allocative factors and may differ from the SEG or BEG; an OEG will be sustainable and may be expressed as a range with the lower bound above the level of SET, and will be adopted as a regulation by the board; the department will seek to maintain evenly distributed escapements within the bounds of the OEG;   </w:t>
      </w:r>
    </w:p>
    <w:p w14:paraId="1803B3ED" w14:textId="77777777" w:rsidR="00632416" w:rsidRDefault="00632416" w:rsidP="00DD24A5"/>
    <w:p w14:paraId="24DA0AEB" w14:textId="77777777" w:rsidR="00632416" w:rsidRDefault="00632416" w:rsidP="00DD24A5">
      <w:r>
        <w:t xml:space="preserve"> </w:t>
      </w:r>
      <w:r>
        <w:tab/>
        <w:t xml:space="preserve">(26) "optimum sustained yield" or "(OSY)" means an average annual yield from a salmon stock considered to be optimal in achieving a specific management objective other than maximum yield, such as achievement of a consistent level of sustained yield, protection of a less abundant or less productive salmon stock or species, enhancement of catch per unit effort in sport fishery, facilitation of a nonconsumptive use, facilitation of a subsistence use, or achievement of a specific allocation;   </w:t>
      </w:r>
    </w:p>
    <w:p w14:paraId="7A158DC6" w14:textId="77777777" w:rsidR="00632416" w:rsidRDefault="00632416" w:rsidP="00DD24A5"/>
    <w:p w14:paraId="1D356787" w14:textId="77777777" w:rsidR="00632416" w:rsidRDefault="00632416" w:rsidP="00DD24A5">
      <w:r>
        <w:t xml:space="preserve"> </w:t>
      </w:r>
      <w:r>
        <w:tab/>
        <w:t xml:space="preserve">(27) "overfishing" means a level of fishing on a salmon stock that results in a conservation or management </w:t>
      </w:r>
      <w:proofErr w:type="gramStart"/>
      <w:r>
        <w:t>concern;</w:t>
      </w:r>
      <w:proofErr w:type="gramEnd"/>
      <w:r>
        <w:t xml:space="preserve">   </w:t>
      </w:r>
    </w:p>
    <w:p w14:paraId="0E589582" w14:textId="77777777" w:rsidR="00632416" w:rsidRDefault="00632416" w:rsidP="00DD24A5"/>
    <w:p w14:paraId="3ADF89CE" w14:textId="77777777" w:rsidR="00632416" w:rsidRDefault="00632416" w:rsidP="00DD24A5">
      <w:r>
        <w:t xml:space="preserve"> </w:t>
      </w:r>
      <w:r>
        <w:tab/>
        <w:t xml:space="preserve">(28) "phenotypic characteristics" means those characteristics of an individual or group of salmon that are expressed physically, such as body size and length at </w:t>
      </w:r>
      <w:proofErr w:type="gramStart"/>
      <w:r>
        <w:t>age;</w:t>
      </w:r>
      <w:proofErr w:type="gramEnd"/>
      <w:r>
        <w:t xml:space="preserve">   </w:t>
      </w:r>
    </w:p>
    <w:p w14:paraId="6EC6D59D" w14:textId="77777777" w:rsidR="00632416" w:rsidRDefault="00632416" w:rsidP="00DD24A5"/>
    <w:p w14:paraId="7F85D0B6" w14:textId="77777777" w:rsidR="00632416" w:rsidRDefault="00632416" w:rsidP="00DD24A5">
      <w:r>
        <w:t xml:space="preserve"> </w:t>
      </w:r>
      <w:r>
        <w:tab/>
        <w:t xml:space="preserve">(29) "rehabilitation" means efforts applied to a salmon stock to restore it to an otherwise natural level of productivity; "rehabilitation" does not include an enhancement, which is intended to augment production above otherwise natural </w:t>
      </w:r>
      <w:proofErr w:type="gramStart"/>
      <w:r>
        <w:t>levels;</w:t>
      </w:r>
      <w:proofErr w:type="gramEnd"/>
      <w:r>
        <w:t xml:space="preserve">   </w:t>
      </w:r>
    </w:p>
    <w:p w14:paraId="0ECD0D62" w14:textId="77777777" w:rsidR="00632416" w:rsidRDefault="00632416" w:rsidP="00DD24A5"/>
    <w:p w14:paraId="0C46DF5E" w14:textId="77777777" w:rsidR="00632416" w:rsidRDefault="00632416" w:rsidP="00DD24A5">
      <w:r>
        <w:t xml:space="preserve"> </w:t>
      </w:r>
      <w:r>
        <w:tab/>
        <w:t xml:space="preserve">(30) "return" means the total number of salmon in a stock from a single brood (spawning) year surviving to adulthood; because the ages of adult salmon (except pink salmon) returning to spawn varies, the total return from a brood year will occur over several calendar years; the total return generally includes those mature salmon from a single brood year that are harvested in fisheries plus those that compose the salmon stock's spawning escapement; "return" does not include a run, which is the number of mature salmon in a stock during a single calendar year;   </w:t>
      </w:r>
    </w:p>
    <w:p w14:paraId="45BB9F43" w14:textId="77777777" w:rsidR="00632416" w:rsidRDefault="00632416" w:rsidP="00DD24A5"/>
    <w:p w14:paraId="3D2A43AD" w14:textId="77777777" w:rsidR="00632416" w:rsidRDefault="00632416" w:rsidP="00DD24A5">
      <w:r>
        <w:t xml:space="preserve"> </w:t>
      </w:r>
      <w:r>
        <w:tab/>
        <w:t xml:space="preserve">(31) "run" means the total number of salmon in a stock surviving to adulthood and returning to the vicinity of the natal stream in any calendar year, composed of both the harvest of adult salmon plus the escapement; the annual run in any calendar year, except for pink salmon, is composed of several age classes of mature fish from the stock, derived from the spawning of a number of previous brood years;   </w:t>
      </w:r>
    </w:p>
    <w:p w14:paraId="715D8E10" w14:textId="77777777" w:rsidR="00632416" w:rsidRDefault="00632416" w:rsidP="00DD24A5"/>
    <w:p w14:paraId="4938B5EB" w14:textId="77777777" w:rsidR="00632416" w:rsidRDefault="00632416" w:rsidP="00DD24A5">
      <w:r>
        <w:t xml:space="preserve"> </w:t>
      </w:r>
      <w:r>
        <w:tab/>
        <w:t xml:space="preserve">(32) "salmon" means the five wild anadromous semelparous Pacific salmon species   Oncorhynchus sp., except steelhead and cutthroat trout, native to Alaska as follows:   </w:t>
      </w:r>
    </w:p>
    <w:p w14:paraId="06155DD3" w14:textId="77777777" w:rsidR="00632416" w:rsidRDefault="00632416" w:rsidP="00DD24A5"/>
    <w:p w14:paraId="7EAC8850" w14:textId="77777777" w:rsidR="00632416" w:rsidRDefault="00632416" w:rsidP="00DD24A5">
      <w:r>
        <w:t xml:space="preserve"> </w:t>
      </w:r>
      <w:r>
        <w:tab/>
      </w:r>
      <w:r>
        <w:tab/>
        <w:t xml:space="preserve">(A) Chinook or king salmon (O. </w:t>
      </w:r>
      <w:proofErr w:type="spellStart"/>
      <w:r>
        <w:t>tschawytscha</w:t>
      </w:r>
      <w:proofErr w:type="spellEnd"/>
      <w:proofErr w:type="gramStart"/>
      <w:r>
        <w:t>);</w:t>
      </w:r>
      <w:proofErr w:type="gramEnd"/>
      <w:r>
        <w:t xml:space="preserve">   </w:t>
      </w:r>
    </w:p>
    <w:p w14:paraId="73225B48" w14:textId="77777777" w:rsidR="00632416" w:rsidRDefault="00632416" w:rsidP="00DD24A5"/>
    <w:p w14:paraId="6B8A4981" w14:textId="77777777" w:rsidR="00632416" w:rsidRDefault="00632416" w:rsidP="00DD24A5">
      <w:r>
        <w:t xml:space="preserve"> </w:t>
      </w:r>
      <w:r>
        <w:tab/>
      </w:r>
      <w:r>
        <w:tab/>
        <w:t>(B) sockeye or red salmon (O. nerka</w:t>
      </w:r>
      <w:proofErr w:type="gramStart"/>
      <w:r>
        <w:t>);</w:t>
      </w:r>
      <w:proofErr w:type="gramEnd"/>
      <w:r>
        <w:t xml:space="preserve">   </w:t>
      </w:r>
    </w:p>
    <w:p w14:paraId="3F85DFB3" w14:textId="77777777" w:rsidR="00632416" w:rsidRDefault="00632416" w:rsidP="00DD24A5"/>
    <w:p w14:paraId="7473F715" w14:textId="77777777" w:rsidR="00632416" w:rsidRDefault="00632416" w:rsidP="00DD24A5">
      <w:r>
        <w:t xml:space="preserve"> </w:t>
      </w:r>
      <w:r>
        <w:tab/>
      </w:r>
      <w:r>
        <w:tab/>
        <w:t>(C) coho or silver salmon (O. kisutch</w:t>
      </w:r>
      <w:proofErr w:type="gramStart"/>
      <w:r>
        <w:t>);</w:t>
      </w:r>
      <w:proofErr w:type="gramEnd"/>
      <w:r>
        <w:t xml:space="preserve">   </w:t>
      </w:r>
    </w:p>
    <w:p w14:paraId="2A0747AD" w14:textId="77777777" w:rsidR="00632416" w:rsidRDefault="00632416" w:rsidP="00DD24A5"/>
    <w:p w14:paraId="12107B1F" w14:textId="77777777" w:rsidR="00632416" w:rsidRDefault="00632416" w:rsidP="00DD24A5">
      <w:r>
        <w:t xml:space="preserve"> </w:t>
      </w:r>
      <w:r>
        <w:tab/>
      </w:r>
      <w:r>
        <w:tab/>
        <w:t xml:space="preserve">(D) pink or humpback salmon (O. </w:t>
      </w:r>
      <w:proofErr w:type="spellStart"/>
      <w:r>
        <w:t>gorbuscha</w:t>
      </w:r>
      <w:proofErr w:type="spellEnd"/>
      <w:r>
        <w:t xml:space="preserve">); and   </w:t>
      </w:r>
    </w:p>
    <w:p w14:paraId="22C9E963" w14:textId="77777777" w:rsidR="00632416" w:rsidRDefault="00632416" w:rsidP="00DD24A5"/>
    <w:p w14:paraId="4346739E" w14:textId="77777777" w:rsidR="00632416" w:rsidRDefault="00632416" w:rsidP="00DD24A5">
      <w:r>
        <w:t xml:space="preserve"> </w:t>
      </w:r>
      <w:r>
        <w:tab/>
      </w:r>
      <w:r>
        <w:tab/>
        <w:t>(E) chum or dog salmon (O. keta</w:t>
      </w:r>
      <w:proofErr w:type="gramStart"/>
      <w:r>
        <w:t>);</w:t>
      </w:r>
      <w:proofErr w:type="gramEnd"/>
      <w:r>
        <w:t xml:space="preserve">   </w:t>
      </w:r>
    </w:p>
    <w:p w14:paraId="07F7F0AD" w14:textId="77777777" w:rsidR="00632416" w:rsidRDefault="00632416" w:rsidP="00DD24A5"/>
    <w:p w14:paraId="4B5F201C" w14:textId="77777777" w:rsidR="00632416" w:rsidRDefault="00632416" w:rsidP="00DD24A5">
      <w:r>
        <w:t xml:space="preserve"> </w:t>
      </w:r>
      <w:r>
        <w:tab/>
        <w:t xml:space="preserve">(33) "salmon population" means a locally interbreeding group of salmon that is distinguished by a distinct combination of genetic, phenotypic, life history, and habitat characteristics, comprised of an entire stock or a component portion of a stock; the smallest uniquely identifiable spawning aggregation of genetically similar salmon used for monitoring </w:t>
      </w:r>
      <w:proofErr w:type="gramStart"/>
      <w:r>
        <w:t>purposes;</w:t>
      </w:r>
      <w:proofErr w:type="gramEnd"/>
      <w:r>
        <w:t xml:space="preserve">   </w:t>
      </w:r>
    </w:p>
    <w:p w14:paraId="4328404D" w14:textId="77777777" w:rsidR="00632416" w:rsidRDefault="00632416" w:rsidP="00DD24A5"/>
    <w:p w14:paraId="41381BD7" w14:textId="77777777" w:rsidR="00632416" w:rsidRDefault="00632416" w:rsidP="00DD24A5">
      <w:r>
        <w:t xml:space="preserve"> </w:t>
      </w:r>
      <w:r>
        <w:tab/>
        <w:t xml:space="preserve">(34) "salmon stock" means a locally interbreeding group of salmon that is distinguished by a distinct combination of genetic, phenotypic, life history, and habitat characteristics or an aggregation of two or more interbreeding groups which occur within the same geographic area and is managed as a </w:t>
      </w:r>
      <w:proofErr w:type="gramStart"/>
      <w:r>
        <w:t>unit;</w:t>
      </w:r>
      <w:proofErr w:type="gramEnd"/>
      <w:r>
        <w:t xml:space="preserve">   </w:t>
      </w:r>
    </w:p>
    <w:p w14:paraId="711B1532" w14:textId="77777777" w:rsidR="00632416" w:rsidRDefault="00632416" w:rsidP="00DD24A5"/>
    <w:p w14:paraId="7219A0EF" w14:textId="77777777" w:rsidR="00632416" w:rsidRDefault="00632416" w:rsidP="00DD24A5">
      <w:r>
        <w:t xml:space="preserve"> </w:t>
      </w:r>
      <w:r>
        <w:tab/>
        <w:t xml:space="preserve">(35) "stock of concern" means a stock of salmon for which there is a yield, management, or conservation </w:t>
      </w:r>
      <w:proofErr w:type="gramStart"/>
      <w:r>
        <w:t>concern;</w:t>
      </w:r>
      <w:proofErr w:type="gramEnd"/>
      <w:r>
        <w:t xml:space="preserve">   </w:t>
      </w:r>
    </w:p>
    <w:p w14:paraId="185CB5EA" w14:textId="77777777" w:rsidR="00632416" w:rsidRDefault="00632416" w:rsidP="00DD24A5"/>
    <w:p w14:paraId="48174075" w14:textId="77777777" w:rsidR="00632416" w:rsidRDefault="00632416" w:rsidP="00DD24A5">
      <w:r>
        <w:t xml:space="preserve"> </w:t>
      </w:r>
      <w:r>
        <w:tab/>
        <w:t xml:space="preserve">(36) "sustainable escapement goal" or "(SEG)" means a level of escapement, indicated by an index or an escapement estimate, that is known to provide for sustained yield over a 5 to 10 year period, used in situations where a BEG cannot be estimated or managed for; the SEG is the primary management objective for the escapement, unless an optimal escapement or </w:t>
      </w:r>
      <w:proofErr w:type="spellStart"/>
      <w:r>
        <w:t>inriver</w:t>
      </w:r>
      <w:proofErr w:type="spellEnd"/>
      <w:r>
        <w:t xml:space="preserve"> run goal has been adopted by the board; the SEG will be developed from the best available biological information; and should be scientifically defensible on the basis of that information; the SEG will be determined by the department and will take into account data uncertainty and be stated as either a "SEG range" or "lower bound SEG"; the department will seek to maintain escapements within the bounds of the SEG range or above the level of a lower bound SEG;   </w:t>
      </w:r>
    </w:p>
    <w:p w14:paraId="7E8C807B" w14:textId="77777777" w:rsidR="00632416" w:rsidRDefault="00632416" w:rsidP="00DD24A5"/>
    <w:p w14:paraId="752DCBF9" w14:textId="77777777" w:rsidR="00632416" w:rsidRDefault="00632416" w:rsidP="00DD24A5">
      <w:r>
        <w:lastRenderedPageBreak/>
        <w:t xml:space="preserve"> </w:t>
      </w:r>
      <w:r>
        <w:tab/>
        <w:t xml:space="preserve">(37) "sustainable salmon fishery" means a salmon fishery that persists and obtains yields on a continuing basis; characterized by fishing activities and habitat alteration, if any, that do not cause or lead to undesirable changes in biological productivity, biological diversity, or ecosystem structure and function, from one human generation to the </w:t>
      </w:r>
      <w:proofErr w:type="gramStart"/>
      <w:r>
        <w:t>next;</w:t>
      </w:r>
      <w:proofErr w:type="gramEnd"/>
      <w:r>
        <w:t xml:space="preserve">   </w:t>
      </w:r>
    </w:p>
    <w:p w14:paraId="38AABD85" w14:textId="77777777" w:rsidR="00632416" w:rsidRDefault="00632416" w:rsidP="00DD24A5"/>
    <w:p w14:paraId="5011A2D6" w14:textId="77777777" w:rsidR="00632416" w:rsidRDefault="00632416" w:rsidP="00DD24A5">
      <w:r>
        <w:t xml:space="preserve"> </w:t>
      </w:r>
      <w:r>
        <w:tab/>
        <w:t xml:space="preserve">(38) "sustained yield" means an average annual yield that results from a level of salmon escapement that can be maintained on a continuing basis; a wide range of average annual yield levels is sustainable; a wide range of annual escapement levels can produce sustained </w:t>
      </w:r>
      <w:proofErr w:type="gramStart"/>
      <w:r>
        <w:t>yields;</w:t>
      </w:r>
      <w:proofErr w:type="gramEnd"/>
      <w:r>
        <w:t xml:space="preserve">   </w:t>
      </w:r>
    </w:p>
    <w:p w14:paraId="68947699" w14:textId="77777777" w:rsidR="00632416" w:rsidRDefault="00632416" w:rsidP="00DD24A5"/>
    <w:p w14:paraId="32095FA7" w14:textId="77777777" w:rsidR="00632416" w:rsidRDefault="00632416" w:rsidP="00DD24A5">
      <w:r>
        <w:t xml:space="preserve"> </w:t>
      </w:r>
      <w:r>
        <w:tab/>
        <w:t xml:space="preserve">(39) "sustained escapement threshold" or "(SET)" means a threshold level of escapement, below which the ability of the salmon stock to sustain itself is jeopardized; in practice, SET can be estimated based on lower ranges of historical escapement levels, for which the salmon stock has consistently demonstrated the ability to sustain itself; the SET is lower than the lower bound of the BEG and lower than the lower bound of the SEG; the SET is established by the department in consultation with the board, as needed, for salmon stocks of management or conservation concern;   </w:t>
      </w:r>
    </w:p>
    <w:p w14:paraId="28D88F7C" w14:textId="77777777" w:rsidR="00632416" w:rsidRDefault="00632416" w:rsidP="00DD24A5"/>
    <w:p w14:paraId="158A567B" w14:textId="77777777" w:rsidR="00632416" w:rsidRDefault="00632416" w:rsidP="00DD24A5">
      <w:r>
        <w:t xml:space="preserve"> </w:t>
      </w:r>
      <w:r>
        <w:tab/>
        <w:t xml:space="preserve">(40) "target species" or "target salmon stocks" means the main, or several major, salmon species of interest toward which a fishery directs its </w:t>
      </w:r>
      <w:proofErr w:type="gramStart"/>
      <w:r>
        <w:t>harvest;</w:t>
      </w:r>
      <w:proofErr w:type="gramEnd"/>
      <w:r>
        <w:t xml:space="preserve">   </w:t>
      </w:r>
    </w:p>
    <w:p w14:paraId="4D3E6BE3" w14:textId="77777777" w:rsidR="00632416" w:rsidRDefault="00632416" w:rsidP="00DD24A5"/>
    <w:p w14:paraId="032D8751" w14:textId="77777777" w:rsidR="00632416" w:rsidRDefault="00632416" w:rsidP="00DD24A5">
      <w:r>
        <w:t xml:space="preserve"> </w:t>
      </w:r>
      <w:r>
        <w:tab/>
        <w:t xml:space="preserve">(41) "yield" means the number or weight of salmon harvested in a particular year or season from a </w:t>
      </w:r>
      <w:proofErr w:type="gramStart"/>
      <w:r>
        <w:t>stock;</w:t>
      </w:r>
      <w:proofErr w:type="gramEnd"/>
      <w:r>
        <w:t xml:space="preserve">   </w:t>
      </w:r>
    </w:p>
    <w:p w14:paraId="795D15D4" w14:textId="77777777" w:rsidR="00632416" w:rsidRDefault="00632416" w:rsidP="00DD24A5"/>
    <w:p w14:paraId="76EBE2B1" w14:textId="77777777" w:rsidR="00632416" w:rsidRDefault="00632416" w:rsidP="00DD24A5">
      <w:r>
        <w:t xml:space="preserve"> </w:t>
      </w:r>
      <w:r>
        <w:tab/>
        <w:t xml:space="preserve">(42) "yield concern" means a concern arising from a chronic inability, despite the use of specific management measures, to maintain expected yields, or harvestable surpluses, above a stock's escapement needs; a yield concern is less severe than a management concern, which is less severe than a conservation </w:t>
      </w:r>
      <w:proofErr w:type="gramStart"/>
      <w:r>
        <w:t>concern;</w:t>
      </w:r>
      <w:proofErr w:type="gramEnd"/>
      <w:r>
        <w:t xml:space="preserve">   </w:t>
      </w:r>
    </w:p>
    <w:p w14:paraId="75E7AF37" w14:textId="77777777" w:rsidR="00632416" w:rsidRDefault="00632416" w:rsidP="00DD24A5"/>
    <w:p w14:paraId="1C440F2E" w14:textId="77777777" w:rsidR="00632416" w:rsidRDefault="00632416" w:rsidP="00DD24A5">
      <w:r>
        <w:t xml:space="preserve"> </w:t>
      </w:r>
      <w:r>
        <w:tab/>
        <w:t xml:space="preserve">(43) "wild salmon stock" means a stock of salmon that originates in a specific location under natural conditions; "wild salmon stock" may include an enhanced or rehabilitated stock if its productivity is augmented by supplemental means, such as lake fertilization or rehabilitative stocking; "wild salmon stock" does not include an introduced stock, except that some introduced salmon stocks may come to be considered "wild" if the stock is self-sustaining for a long period of time;   </w:t>
      </w:r>
    </w:p>
    <w:p w14:paraId="7D13CD49" w14:textId="77777777" w:rsidR="00632416" w:rsidRDefault="00632416" w:rsidP="00DD24A5"/>
    <w:p w14:paraId="389B8B69" w14:textId="58A755A9" w:rsidR="00632416" w:rsidRDefault="00632416" w:rsidP="00632416">
      <w:r>
        <w:t xml:space="preserve"> </w:t>
      </w:r>
      <w:r>
        <w:tab/>
        <w:t>(44) "action point" means a threshold value for some quantitative indicator of stock run strength at which an explicit management action will be taken to achieve an optimal escapement goal.</w:t>
      </w:r>
      <w:r w:rsidRPr="00632416">
        <w:t xml:space="preserve"> </w:t>
      </w:r>
      <w:r>
        <w:t>(Eff. 9/30/2000, Register 155; am 11/16/2000, Register 156; am 6/22/2001, Register 158; am 6/10/2010, Register 194)</w:t>
      </w:r>
    </w:p>
    <w:p w14:paraId="42400A58" w14:textId="77777777" w:rsidR="00632416" w:rsidRDefault="00632416" w:rsidP="00632416"/>
    <w:p w14:paraId="449F4421" w14:textId="268E1ECB" w:rsidR="00632416" w:rsidRDefault="00632416" w:rsidP="00632416">
      <w:r w:rsidRPr="00632416">
        <w:rPr>
          <w:b/>
          <w:bCs/>
        </w:rPr>
        <w:t>Authority</w:t>
      </w:r>
      <w:proofErr w:type="gramStart"/>
      <w:r w:rsidRPr="00632416">
        <w:rPr>
          <w:b/>
          <w:bCs/>
        </w:rPr>
        <w:t>:</w:t>
      </w:r>
      <w:r>
        <w:t xml:space="preserve"> </w:t>
      </w:r>
      <w:r>
        <w:tab/>
        <w:t>AS</w:t>
      </w:r>
      <w:proofErr w:type="gramEnd"/>
      <w:r>
        <w:t xml:space="preserve"> 16.05.251</w:t>
      </w:r>
    </w:p>
    <w:p w14:paraId="269C73AE" w14:textId="77777777" w:rsidR="00632416" w:rsidRDefault="00632416" w:rsidP="00DD24A5"/>
    <w:p w14:paraId="5BC5636C" w14:textId="77777777" w:rsidR="00632416" w:rsidRDefault="00632416" w:rsidP="00DD24A5"/>
    <w:p w14:paraId="6B8A6D79" w14:textId="77777777" w:rsidR="00632416" w:rsidRDefault="00632416" w:rsidP="00DD24A5"/>
    <w:p w14:paraId="088B91BF" w14:textId="77777777" w:rsidR="00632416" w:rsidRDefault="00632416" w:rsidP="00DD24A5"/>
    <w:p w14:paraId="0BF59C54" w14:textId="77777777" w:rsidR="00632416" w:rsidRDefault="00632416" w:rsidP="00DD24A5"/>
    <w:p w14:paraId="51559645" w14:textId="77777777" w:rsidR="00632416" w:rsidRDefault="00632416" w:rsidP="00DD24A5"/>
    <w:p w14:paraId="469E3E58" w14:textId="77777777" w:rsidR="00632416" w:rsidRDefault="00632416" w:rsidP="00DD24A5"/>
    <w:p w14:paraId="6E21AD7D" w14:textId="25A42E28" w:rsidR="00632416" w:rsidRPr="00632416" w:rsidRDefault="00632416" w:rsidP="00670B5C">
      <w:pPr>
        <w:pStyle w:val="Heading1"/>
      </w:pPr>
      <w:r w:rsidRPr="00632416">
        <w:t xml:space="preserve">  5 AAC 39.223.  Policy for statewide salmon escapement goals.</w:t>
      </w:r>
    </w:p>
    <w:p w14:paraId="1371BE8B" w14:textId="77777777" w:rsidR="00632416" w:rsidRPr="00632416" w:rsidRDefault="00632416" w:rsidP="00DD24A5">
      <w:pPr>
        <w:rPr>
          <w:b/>
        </w:rPr>
      </w:pPr>
    </w:p>
    <w:p w14:paraId="08241F4F" w14:textId="554816C4" w:rsidR="00632416" w:rsidRDefault="00632416" w:rsidP="00DD24A5">
      <w:r>
        <w:t xml:space="preserve">(a) The Department of Fish and Game (department) and the Board of Fisheries (board) are charged with the duty to conserve and develop Alaska's salmon fisheries on the sustained yield principle. Therefore, the establishment of salmon escapement goals is the responsibility of both the board and the department working collaboratively. The purpose of this policy is to establish the concepts, criteria, and procedures for establishing and modifying salmon escapement goals and to establish a process that facilitates public review of allocative issues associated with escapement goals.   </w:t>
      </w:r>
    </w:p>
    <w:p w14:paraId="4A766977" w14:textId="77777777" w:rsidR="00632416" w:rsidRDefault="00632416" w:rsidP="00DD24A5"/>
    <w:p w14:paraId="03240542" w14:textId="77777777" w:rsidR="00632416" w:rsidRDefault="00632416" w:rsidP="00DD24A5">
      <w:r>
        <w:t xml:space="preserve">(b) The board recognizes the department's responsibility to   </w:t>
      </w:r>
    </w:p>
    <w:p w14:paraId="146E7612" w14:textId="77777777" w:rsidR="00632416" w:rsidRDefault="00632416" w:rsidP="00DD24A5"/>
    <w:p w14:paraId="5CE6C500" w14:textId="77777777" w:rsidR="00632416" w:rsidRDefault="00632416" w:rsidP="00DD24A5">
      <w:r>
        <w:t xml:space="preserve"> </w:t>
      </w:r>
      <w:r>
        <w:tab/>
        <w:t xml:space="preserve">(1) document existing salmon escapement goals for all salmon stocks that are currently managed for an escapement </w:t>
      </w:r>
      <w:proofErr w:type="gramStart"/>
      <w:r>
        <w:t>goal;</w:t>
      </w:r>
      <w:proofErr w:type="gramEnd"/>
      <w:r>
        <w:t xml:space="preserve">   </w:t>
      </w:r>
    </w:p>
    <w:p w14:paraId="2458F8A4" w14:textId="77777777" w:rsidR="00632416" w:rsidRDefault="00632416" w:rsidP="00DD24A5"/>
    <w:p w14:paraId="65248BD6" w14:textId="77777777" w:rsidR="00632416" w:rsidRDefault="00632416" w:rsidP="00DD24A5">
      <w:r>
        <w:t xml:space="preserve"> </w:t>
      </w:r>
      <w:r>
        <w:tab/>
        <w:t xml:space="preserve">(2) establish biological escapement goals (BEG) for salmon stocks for which the department can reliably enumerate salmon escapement levels, as well as total annual </w:t>
      </w:r>
      <w:proofErr w:type="gramStart"/>
      <w:r>
        <w:t>returns;</w:t>
      </w:r>
      <w:proofErr w:type="gramEnd"/>
      <w:r>
        <w:t xml:space="preserve">   </w:t>
      </w:r>
    </w:p>
    <w:p w14:paraId="3F7E3E1A" w14:textId="77777777" w:rsidR="00632416" w:rsidRDefault="00632416" w:rsidP="00DD24A5"/>
    <w:p w14:paraId="7BF15E04" w14:textId="77777777" w:rsidR="00632416" w:rsidRDefault="00632416" w:rsidP="00DD24A5">
      <w:r>
        <w:t xml:space="preserve"> </w:t>
      </w:r>
      <w:r>
        <w:tab/>
        <w:t xml:space="preserve">(3) establish sustainable escapement goals (SEG) for salmon stocks for which the department can reliably estimate escapement levels when there is not sufficient information to enumerate total annual returns and the range of escapements that are used to develop a </w:t>
      </w:r>
      <w:proofErr w:type="gramStart"/>
      <w:r>
        <w:t>BEG;</w:t>
      </w:r>
      <w:proofErr w:type="gramEnd"/>
      <w:r>
        <w:t xml:space="preserve">   </w:t>
      </w:r>
    </w:p>
    <w:p w14:paraId="1500CC75" w14:textId="77777777" w:rsidR="00632416" w:rsidRDefault="00632416" w:rsidP="00DD24A5"/>
    <w:p w14:paraId="41FA792E" w14:textId="59C023FB" w:rsidR="00632416" w:rsidRDefault="00632416" w:rsidP="00DD24A5">
      <w:r>
        <w:t xml:space="preserve"> </w:t>
      </w:r>
      <w:r>
        <w:tab/>
        <w:t>(4) establish sustained escapement thresholds (SET) as provided in 5 AAC 39.222 (Policy for the Management of Sustainable Salmon Fisheries</w:t>
      </w:r>
      <w:proofErr w:type="gramStart"/>
      <w:r>
        <w:t>);</w:t>
      </w:r>
      <w:proofErr w:type="gramEnd"/>
      <w:r>
        <w:t xml:space="preserve">   </w:t>
      </w:r>
    </w:p>
    <w:p w14:paraId="5E5DA6F4" w14:textId="77777777" w:rsidR="00632416" w:rsidRDefault="00632416" w:rsidP="00DD24A5"/>
    <w:p w14:paraId="6BB540DF" w14:textId="77777777" w:rsidR="00632416" w:rsidRDefault="00632416" w:rsidP="00DD24A5">
      <w:r>
        <w:t xml:space="preserve"> </w:t>
      </w:r>
      <w:r>
        <w:tab/>
        <w:t xml:space="preserve">(5) establish escapement goals for aggregates of individual spawning populations with similar productivity and vulnerability to fisheries and for salmon stocks managed as </w:t>
      </w:r>
      <w:proofErr w:type="gramStart"/>
      <w:r>
        <w:t>units;</w:t>
      </w:r>
      <w:proofErr w:type="gramEnd"/>
      <w:r>
        <w:t xml:space="preserve">   </w:t>
      </w:r>
    </w:p>
    <w:p w14:paraId="7FD65523" w14:textId="77777777" w:rsidR="00632416" w:rsidRDefault="00632416" w:rsidP="00DD24A5"/>
    <w:p w14:paraId="3C5E5EAB" w14:textId="77777777" w:rsidR="00632416" w:rsidRDefault="00632416" w:rsidP="00DD24A5">
      <w:r>
        <w:t xml:space="preserve"> </w:t>
      </w:r>
      <w:r>
        <w:tab/>
        <w:t xml:space="preserve">(6) review an existing, or propose a new, BEG, SEG and SET on a schedule that conforms, to the extent practicable, to </w:t>
      </w:r>
      <w:proofErr w:type="gramStart"/>
      <w:r>
        <w:t>the board's</w:t>
      </w:r>
      <w:proofErr w:type="gramEnd"/>
      <w:r>
        <w:t xml:space="preserve"> regular cycle of consideration of area regulatory </w:t>
      </w:r>
      <w:proofErr w:type="gramStart"/>
      <w:r>
        <w:t>proposals;</w:t>
      </w:r>
      <w:proofErr w:type="gramEnd"/>
      <w:r>
        <w:t xml:space="preserve">   </w:t>
      </w:r>
    </w:p>
    <w:p w14:paraId="5F15CF44" w14:textId="77777777" w:rsidR="00632416" w:rsidRDefault="00632416" w:rsidP="00DD24A5"/>
    <w:p w14:paraId="49F6BF24" w14:textId="77777777" w:rsidR="00632416" w:rsidRDefault="00632416" w:rsidP="00DD24A5">
      <w:r>
        <w:t xml:space="preserve"> </w:t>
      </w:r>
      <w:r>
        <w:tab/>
        <w:t xml:space="preserve">(7) prepare a scientific analysis with supporting data whenever a new BEG, SEG, or SET, or a modification to an existing BEG, SEG, or SET is proposed and, in its discretion, to conduct independent peer reviews of its BEG, SEG, and SET </w:t>
      </w:r>
      <w:proofErr w:type="gramStart"/>
      <w:r>
        <w:t>analyses;</w:t>
      </w:r>
      <w:proofErr w:type="gramEnd"/>
      <w:r>
        <w:t xml:space="preserve">   </w:t>
      </w:r>
    </w:p>
    <w:p w14:paraId="64E8E45C" w14:textId="77777777" w:rsidR="00632416" w:rsidRDefault="00632416" w:rsidP="00DD24A5"/>
    <w:p w14:paraId="4247FC5A" w14:textId="77777777" w:rsidR="00632416" w:rsidRDefault="00632416" w:rsidP="00DD24A5">
      <w:r>
        <w:t xml:space="preserve"> </w:t>
      </w:r>
      <w:r>
        <w:tab/>
        <w:t xml:space="preserve">(8) notify the public whenever a new BEG, SEG, or SET is established or an existing BEG, SEG, or SET is </w:t>
      </w:r>
      <w:proofErr w:type="gramStart"/>
      <w:r>
        <w:t>modified;</w:t>
      </w:r>
      <w:proofErr w:type="gramEnd"/>
      <w:r>
        <w:t xml:space="preserve">   </w:t>
      </w:r>
    </w:p>
    <w:p w14:paraId="0E0D8A35" w14:textId="77777777" w:rsidR="00632416" w:rsidRDefault="00632416" w:rsidP="00DD24A5"/>
    <w:p w14:paraId="3A664E9A" w14:textId="77777777" w:rsidR="00632416" w:rsidRDefault="00632416" w:rsidP="00DD24A5">
      <w:r>
        <w:lastRenderedPageBreak/>
        <w:t xml:space="preserve"> </w:t>
      </w:r>
      <w:r>
        <w:tab/>
        <w:t xml:space="preserve">(9) whenever allocative impacts arise from any management actions necessary to achieve a new or modified BEG, SEG or SET, report to the board on a schedule that conforms, to the extent practicable, to the board's regular cycle of consideration of area regulatory proposals so that it can address allocation issues.   </w:t>
      </w:r>
    </w:p>
    <w:p w14:paraId="614C3C4F" w14:textId="77777777" w:rsidR="00632416" w:rsidRDefault="00632416" w:rsidP="00DD24A5"/>
    <w:p w14:paraId="11743F60" w14:textId="77777777" w:rsidR="00632416" w:rsidRDefault="00632416" w:rsidP="00DD24A5">
      <w:r>
        <w:t xml:space="preserve">(c) In recognition of its joint responsibilities, and in consultation with the department, the board will   </w:t>
      </w:r>
    </w:p>
    <w:p w14:paraId="02D24E4B" w14:textId="77777777" w:rsidR="00632416" w:rsidRDefault="00632416" w:rsidP="00DD24A5"/>
    <w:p w14:paraId="20FB4F53" w14:textId="77777777" w:rsidR="00632416" w:rsidRDefault="00632416" w:rsidP="00DD24A5">
      <w:r>
        <w:t xml:space="preserve"> </w:t>
      </w:r>
      <w:r>
        <w:tab/>
        <w:t xml:space="preserve">(1) take regulatory actions as may be necessary to address allocation issues arising from implementation of a new or modified BEG, SEG, and </w:t>
      </w:r>
      <w:proofErr w:type="gramStart"/>
      <w:r>
        <w:t>SET;</w:t>
      </w:r>
      <w:proofErr w:type="gramEnd"/>
      <w:r>
        <w:t xml:space="preserve">   </w:t>
      </w:r>
    </w:p>
    <w:p w14:paraId="1304D7A6" w14:textId="77777777" w:rsidR="00632416" w:rsidRDefault="00632416" w:rsidP="00DD24A5"/>
    <w:p w14:paraId="0C851A2C" w14:textId="77777777" w:rsidR="00632416" w:rsidRDefault="00632416" w:rsidP="00DD24A5">
      <w:r>
        <w:t xml:space="preserve"> </w:t>
      </w:r>
      <w:r>
        <w:tab/>
        <w:t xml:space="preserve">(2) during its regulatory process, review a BEG, SEG, or SET determined by the department and, with the assistance of the department, determine the appropriateness of establishing an optimal escapement goal (OEG); the board will provide an explanation of the reasons for establishing an OEG and provide, to the extent practicable, and with the assistance of the department, an estimate of expected differences in yield of any salmon stock, relative to maximum sustained yield, resulting from implementation of an OEG.   </w:t>
      </w:r>
    </w:p>
    <w:p w14:paraId="4FF5A702" w14:textId="77777777" w:rsidR="00632416" w:rsidRDefault="00632416" w:rsidP="00DD24A5"/>
    <w:p w14:paraId="7BFC9B69" w14:textId="33968C97" w:rsidR="00670B5C" w:rsidRDefault="00632416" w:rsidP="00670B5C">
      <w:r>
        <w:t>(d) Unless the context requires otherwise, the terms used in this section have the same meaning given those terms in 5 AAC 39.222(f).</w:t>
      </w:r>
      <w:r w:rsidR="00670B5C" w:rsidRPr="00670B5C">
        <w:t xml:space="preserve"> </w:t>
      </w:r>
      <w:r w:rsidR="00670B5C">
        <w:t>(Eff. 6/22/2001, Register 158)</w:t>
      </w:r>
    </w:p>
    <w:p w14:paraId="24E30DE5" w14:textId="77777777" w:rsidR="00670B5C" w:rsidRDefault="00670B5C" w:rsidP="00670B5C"/>
    <w:p w14:paraId="2443158F" w14:textId="319C3C2C" w:rsidR="00632416" w:rsidRDefault="00670B5C" w:rsidP="00670B5C">
      <w:r w:rsidRPr="00670B5C">
        <w:rPr>
          <w:b/>
          <w:bCs/>
        </w:rPr>
        <w:t>Authority</w:t>
      </w:r>
      <w:proofErr w:type="gramStart"/>
      <w:r w:rsidRPr="00670B5C">
        <w:rPr>
          <w:b/>
          <w:bCs/>
        </w:rPr>
        <w:t>:</w:t>
      </w:r>
      <w:r>
        <w:t xml:space="preserve"> </w:t>
      </w:r>
      <w:r>
        <w:tab/>
        <w:t>AS</w:t>
      </w:r>
      <w:proofErr w:type="gramEnd"/>
      <w:r>
        <w:t xml:space="preserve"> 16.05.251</w:t>
      </w:r>
    </w:p>
    <w:p w14:paraId="32E8D203" w14:textId="77777777" w:rsidR="00632416" w:rsidRDefault="00632416" w:rsidP="00DD24A5"/>
    <w:p w14:paraId="6E3027A7" w14:textId="55F95014" w:rsidR="00632416" w:rsidRDefault="00632416" w:rsidP="00DD24A5"/>
    <w:p w14:paraId="4A41A291" w14:textId="28CD7C8E" w:rsidR="00C40017" w:rsidRPr="00DD24A5" w:rsidRDefault="00C40017" w:rsidP="00DD24A5"/>
    <w:sectPr w:rsidR="00C40017" w:rsidRPr="00DD24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E8FC6" w14:textId="77777777" w:rsidR="008730FF" w:rsidRDefault="008730FF" w:rsidP="00001420">
      <w:r>
        <w:separator/>
      </w:r>
    </w:p>
  </w:endnote>
  <w:endnote w:type="continuationSeparator" w:id="0">
    <w:p w14:paraId="6A04C082" w14:textId="77777777" w:rsidR="008730FF" w:rsidRDefault="008730FF" w:rsidP="0000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6F0C9" w14:textId="77777777" w:rsidR="008730FF" w:rsidRDefault="008730FF" w:rsidP="00001420">
      <w:r>
        <w:separator/>
      </w:r>
    </w:p>
  </w:footnote>
  <w:footnote w:type="continuationSeparator" w:id="0">
    <w:p w14:paraId="7D2CA276" w14:textId="77777777" w:rsidR="008730FF" w:rsidRDefault="008730FF" w:rsidP="000014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6"/>
    <w:rsid w:val="00001420"/>
    <w:rsid w:val="00003B60"/>
    <w:rsid w:val="00026EBC"/>
    <w:rsid w:val="0004586F"/>
    <w:rsid w:val="00053AFF"/>
    <w:rsid w:val="00075F78"/>
    <w:rsid w:val="000A6AAF"/>
    <w:rsid w:val="000F281E"/>
    <w:rsid w:val="0014448B"/>
    <w:rsid w:val="00145E88"/>
    <w:rsid w:val="00187FC1"/>
    <w:rsid w:val="001D26D8"/>
    <w:rsid w:val="001E0BB3"/>
    <w:rsid w:val="001E4318"/>
    <w:rsid w:val="002163AA"/>
    <w:rsid w:val="00232BD4"/>
    <w:rsid w:val="00271DC8"/>
    <w:rsid w:val="00294373"/>
    <w:rsid w:val="002A19CA"/>
    <w:rsid w:val="002F4A99"/>
    <w:rsid w:val="00303236"/>
    <w:rsid w:val="00326E46"/>
    <w:rsid w:val="00337974"/>
    <w:rsid w:val="00350633"/>
    <w:rsid w:val="00392271"/>
    <w:rsid w:val="003C1D37"/>
    <w:rsid w:val="003C731D"/>
    <w:rsid w:val="00413D05"/>
    <w:rsid w:val="0042440F"/>
    <w:rsid w:val="0044763C"/>
    <w:rsid w:val="004A0BD9"/>
    <w:rsid w:val="00527D5E"/>
    <w:rsid w:val="00564DDD"/>
    <w:rsid w:val="0057379D"/>
    <w:rsid w:val="00575B9C"/>
    <w:rsid w:val="005932A2"/>
    <w:rsid w:val="00632416"/>
    <w:rsid w:val="00645649"/>
    <w:rsid w:val="00657B71"/>
    <w:rsid w:val="00657EE7"/>
    <w:rsid w:val="0066551B"/>
    <w:rsid w:val="00665710"/>
    <w:rsid w:val="00670B5C"/>
    <w:rsid w:val="00695137"/>
    <w:rsid w:val="006B2B45"/>
    <w:rsid w:val="006F42DA"/>
    <w:rsid w:val="00781C06"/>
    <w:rsid w:val="007944E4"/>
    <w:rsid w:val="007E65DE"/>
    <w:rsid w:val="00822313"/>
    <w:rsid w:val="008730FF"/>
    <w:rsid w:val="008A2499"/>
    <w:rsid w:val="008D2867"/>
    <w:rsid w:val="00973C83"/>
    <w:rsid w:val="009753EC"/>
    <w:rsid w:val="00984409"/>
    <w:rsid w:val="00990984"/>
    <w:rsid w:val="009B26CE"/>
    <w:rsid w:val="009C01ED"/>
    <w:rsid w:val="009D1DCA"/>
    <w:rsid w:val="00A30034"/>
    <w:rsid w:val="00A344CF"/>
    <w:rsid w:val="00AA7132"/>
    <w:rsid w:val="00AC3EC9"/>
    <w:rsid w:val="00B81C4B"/>
    <w:rsid w:val="00B82EF4"/>
    <w:rsid w:val="00BD4A02"/>
    <w:rsid w:val="00C251BC"/>
    <w:rsid w:val="00C40017"/>
    <w:rsid w:val="00C610CE"/>
    <w:rsid w:val="00C721FC"/>
    <w:rsid w:val="00D00D7F"/>
    <w:rsid w:val="00D01223"/>
    <w:rsid w:val="00D17DA6"/>
    <w:rsid w:val="00DD24A5"/>
    <w:rsid w:val="00DD56AE"/>
    <w:rsid w:val="00DE7927"/>
    <w:rsid w:val="00E11A47"/>
    <w:rsid w:val="00E13ECE"/>
    <w:rsid w:val="00E50181"/>
    <w:rsid w:val="00E57AD6"/>
    <w:rsid w:val="00E72B97"/>
    <w:rsid w:val="00F017D7"/>
    <w:rsid w:val="00F02ECF"/>
    <w:rsid w:val="00F03124"/>
    <w:rsid w:val="00F614E2"/>
    <w:rsid w:val="00F67DF0"/>
    <w:rsid w:val="00F8768E"/>
    <w:rsid w:val="00FA4141"/>
    <w:rsid w:val="00FB7DAD"/>
    <w:rsid w:val="00FE1B0E"/>
    <w:rsid w:val="00FF6A59"/>
    <w:rsid w:val="15090E34"/>
    <w:rsid w:val="6F28E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C55F1"/>
  <w15:chartTrackingRefBased/>
  <w15:docId w15:val="{8ECF3070-87C4-4D10-A07A-A5D494D4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670B5C"/>
    <w:pPr>
      <w:keepNext/>
      <w:spacing w:before="240" w:after="60"/>
      <w:outlineLvl w:val="0"/>
    </w:pPr>
    <w:rPr>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70B5C"/>
    <w:rPr>
      <w:rFonts w:eastAsia="Times New Roman" w:cs="Times New Roman"/>
      <w:b/>
      <w:bC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hutter\Desktop\Revised%20Proposal%206%20langau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F42A0E1D0B7A4380494A1F655EA26F" ma:contentTypeVersion="8" ma:contentTypeDescription="Create a new document." ma:contentTypeScope="" ma:versionID="a178615c0108c1bc1cb856f1c5098b5b">
  <xsd:schema xmlns:xsd="http://www.w3.org/2001/XMLSchema" xmlns:xs="http://www.w3.org/2001/XMLSchema" xmlns:p="http://schemas.microsoft.com/office/2006/metadata/properties" xmlns:ns2="099c382f-a304-4456-b7c9-96872da97716" targetNamespace="http://schemas.microsoft.com/office/2006/metadata/properties" ma:root="true" ma:fieldsID="d7dc953f94933ad0568564a17bbac762" ns2:_="">
    <xsd:import namespace="099c382f-a304-4456-b7c9-96872da977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c382f-a304-4456-b7c9-96872da97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2B34D5-3082-4767-ABE0-AB91E928E8B2}">
  <ds:schemaRefs>
    <ds:schemaRef ds:uri="http://schemas.microsoft.com/sharepoint/v3/contenttype/forms"/>
  </ds:schemaRefs>
</ds:datastoreItem>
</file>

<file path=customXml/itemProps2.xml><?xml version="1.0" encoding="utf-8"?>
<ds:datastoreItem xmlns:ds="http://schemas.openxmlformats.org/officeDocument/2006/customXml" ds:itemID="{13CECB08-DBD3-4546-987E-3ACDEE10D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c382f-a304-4456-b7c9-96872da977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15B9A2-6EFC-4986-B2BE-6A27470F91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Revised Proposal 6 langauge</Template>
  <TotalTime>1</TotalTime>
  <Pages>15</Pages>
  <Words>5331</Words>
  <Characters>30387</Characters>
  <Application>Microsoft Office Word</Application>
  <DocSecurity>0</DocSecurity>
  <Lines>253</Lines>
  <Paragraphs>71</Paragraphs>
  <ScaleCrop>false</ScaleCrop>
  <Company>SOA</Company>
  <LinksUpToDate>false</LinksUpToDate>
  <CharactersWithSpaces>35647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Hutter, Shellene L (DFG)</dc:creator>
  <cp:keywords/>
  <dc:description/>
  <cp:lastModifiedBy>Reimer, Adam M (DFG)</cp:lastModifiedBy>
  <cp:revision>2</cp:revision>
  <cp:lastPrinted>2004-02-06T23:32:00Z</cp:lastPrinted>
  <dcterms:created xsi:type="dcterms:W3CDTF">2025-04-30T23:47:00Z</dcterms:created>
  <dcterms:modified xsi:type="dcterms:W3CDTF">2025-04-30T23:47:00Z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0x01010037F42A0E1D0B7A4380494A1F655EA26F</vt:lpwstr>
  </property>
</Properties>
</file>